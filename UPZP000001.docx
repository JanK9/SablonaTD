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mkatabulky"/>
        <w:tblW w:w="10943" w:type="dxa"/>
        <w:tblInd w:w="-652" w:type="dxa"/>
        <w:tblBorders>
          <w:top w:val="single" w:sz="4" w:space="0" w:color="4D4D4D"/>
          <w:left w:val="none" w:sz="0" w:space="0" w:color="auto"/>
          <w:bottom w:val="single" w:sz="4" w:space="0" w:color="4D4D4D"/>
          <w:right w:val="none" w:sz="0" w:space="0" w:color="auto"/>
          <w:insideH w:val="single" w:sz="4" w:space="0" w:color="4D4D4D"/>
          <w:insideV w:val="single" w:sz="4" w:space="0" w:color="4D4D4D"/>
        </w:tblBorders>
        <w:tblLook w:val="04A0" w:firstRow="1" w:lastRow="0" w:firstColumn="1" w:lastColumn="0" w:noHBand="0" w:noVBand="1"/>
      </w:tblPr>
      <w:tblGrid>
        <w:gridCol w:w="2072"/>
        <w:gridCol w:w="8871"/>
      </w:tblGrid>
      <w:tr w:rsidR="0014605D" w:rsidRPr="00360DEF" w14:paraId="07B5BEB8" w14:textId="77777777" w:rsidTr="002A046D">
        <w:tc>
          <w:tcPr>
            <w:tcW w:w="2072" w:type="dxa"/>
            <w:vMerge w:val="restart"/>
            <w:vAlign w:val="center"/>
          </w:tcPr>
          <w:p w14:paraId="4BA410B5" w14:textId="77777777" w:rsidR="0014605D" w:rsidRPr="007F0218" w:rsidRDefault="0014605D" w:rsidP="007F0218">
            <w:pPr>
              <w:rPr>
                <w:sz w:val="22"/>
              </w:rPr>
            </w:pPr>
            <w:bookmarkStart w:id="0" w:name="_Hlk40786903"/>
            <w:r w:rsidRPr="007F0218">
              <w:rPr>
                <w:sz w:val="22"/>
              </w:rPr>
              <w:t>Vypracoval</w:t>
            </w:r>
          </w:p>
          <w:p w14:paraId="35548A14" w14:textId="7021C77E" w:rsidR="0014605D" w:rsidRPr="00360DEF" w:rsidRDefault="0014605D" w:rsidP="00D90D02">
            <w:pPr>
              <w:pStyle w:val="Normlnen"/>
            </w:pPr>
            <w:r w:rsidRPr="00072252">
              <w:t>Created by</w:t>
            </w:r>
          </w:p>
        </w:tc>
        <w:tc>
          <w:tcPr>
            <w:tcW w:w="8871" w:type="dxa"/>
            <w:tcBorders>
              <w:bottom w:val="nil"/>
            </w:tcBorders>
          </w:tcPr>
          <w:p w14:paraId="0741F08B" w14:textId="514CEBA2" w:rsidR="0014605D" w:rsidRPr="007A3380" w:rsidRDefault="001D73C2" w:rsidP="007A3380">
            <w:fldSimple w:instr=" DOCPROPERTY  &quot;!Autor 1&quot;  \* MERGEFORMAT ">
              <w:r w:rsidR="00E033F0">
                <w:t>Bariekzahy Ramez, Ing. (Návrh a vývoj – konstruktér)</w:t>
              </w:r>
            </w:fldSimple>
          </w:p>
        </w:tc>
      </w:tr>
      <w:tr w:rsidR="0014605D" w:rsidRPr="00360DEF" w14:paraId="169CBBE4" w14:textId="77777777" w:rsidTr="002A046D">
        <w:tc>
          <w:tcPr>
            <w:tcW w:w="2072" w:type="dxa"/>
            <w:vMerge/>
          </w:tcPr>
          <w:p w14:paraId="2A4FE2F2" w14:textId="5E786413" w:rsidR="0014605D" w:rsidRPr="00915A1D" w:rsidRDefault="0014605D" w:rsidP="00072252">
            <w:pPr>
              <w:pStyle w:val="Normlnen"/>
            </w:pPr>
          </w:p>
        </w:tc>
        <w:tc>
          <w:tcPr>
            <w:tcW w:w="8871" w:type="dxa"/>
            <w:tcBorders>
              <w:top w:val="nil"/>
              <w:bottom w:val="single" w:sz="4" w:space="0" w:color="4D4D4D"/>
            </w:tcBorders>
          </w:tcPr>
          <w:p w14:paraId="55C235F4" w14:textId="70F0BC52" w:rsidR="0014605D" w:rsidRDefault="00B13CFD" w:rsidP="00CE6BB4">
            <w:pPr>
              <w:pStyle w:val="Normlnen"/>
            </w:pPr>
            <w:r>
              <w:fldChar w:fldCharType="begin"/>
            </w:r>
            <w:r>
              <w:instrText xml:space="preserve"> DOCPROPERTY  "!Autor 1 en"  \* MERGEFORMAT </w:instrText>
            </w:r>
            <w:r>
              <w:fldChar w:fldCharType="separate"/>
            </w:r>
            <w:r w:rsidR="00E033F0">
              <w:t>Bariekzahy Ramez (D&amp;D – Designer)</w:t>
            </w:r>
            <w:r>
              <w:fldChar w:fldCharType="end"/>
            </w:r>
            <w:r w:rsidR="0060338F">
              <w:t xml:space="preserve"> </w:t>
            </w:r>
          </w:p>
        </w:tc>
      </w:tr>
      <w:tr w:rsidR="0014605D" w:rsidRPr="00360DEF" w14:paraId="3444911E" w14:textId="77777777" w:rsidTr="002A046D">
        <w:tc>
          <w:tcPr>
            <w:tcW w:w="2072" w:type="dxa"/>
            <w:vMerge w:val="restart"/>
            <w:vAlign w:val="center"/>
          </w:tcPr>
          <w:p w14:paraId="514E8C53" w14:textId="77777777" w:rsidR="0014605D" w:rsidRPr="007F0218" w:rsidRDefault="0014605D" w:rsidP="00D90D02">
            <w:pPr>
              <w:ind w:right="-107"/>
              <w:jc w:val="left"/>
              <w:rPr>
                <w:sz w:val="22"/>
                <w:lang w:val="en-US"/>
              </w:rPr>
            </w:pPr>
            <w:r w:rsidRPr="007F0218">
              <w:rPr>
                <w:sz w:val="22"/>
              </w:rPr>
              <w:t>Posuzovatel</w:t>
            </w:r>
          </w:p>
          <w:p w14:paraId="30E06758" w14:textId="4D6A3A26" w:rsidR="0014605D" w:rsidRPr="00360DEF" w:rsidRDefault="0014605D" w:rsidP="00D90D02">
            <w:pPr>
              <w:pStyle w:val="Normlnen"/>
            </w:pPr>
            <w:r w:rsidRPr="00837B35">
              <w:t>Reviewer</w:t>
            </w:r>
          </w:p>
        </w:tc>
        <w:tc>
          <w:tcPr>
            <w:tcW w:w="8871" w:type="dxa"/>
            <w:tcBorders>
              <w:bottom w:val="nil"/>
            </w:tcBorders>
          </w:tcPr>
          <w:p w14:paraId="2BE967EC" w14:textId="5D534243" w:rsidR="0014605D" w:rsidRPr="007A3380" w:rsidRDefault="001D73C2" w:rsidP="00F07279">
            <w:fldSimple w:instr=" DOCPROPERTY  &quot;!Posuzovatel 1&quot;  \* MERGEFORMAT ">
              <w:r w:rsidR="00E033F0">
                <w:t>Strnadová Marie, Ing., Ph.D. (Ředitel sekce Regulace a Registrace, Osoba odpovědná za dodržování právních předpisů (PRRC))</w:t>
              </w:r>
            </w:fldSimple>
          </w:p>
        </w:tc>
      </w:tr>
      <w:tr w:rsidR="0014605D" w:rsidRPr="00360DEF" w14:paraId="48FFBE28" w14:textId="77777777" w:rsidTr="002A046D">
        <w:tc>
          <w:tcPr>
            <w:tcW w:w="2072" w:type="dxa"/>
            <w:vMerge/>
          </w:tcPr>
          <w:p w14:paraId="4C158625" w14:textId="22DE9D8A" w:rsidR="0014605D" w:rsidRPr="00915A1D" w:rsidRDefault="0014605D" w:rsidP="00837B35">
            <w:pPr>
              <w:pStyle w:val="Normlnen"/>
            </w:pPr>
          </w:p>
        </w:tc>
        <w:tc>
          <w:tcPr>
            <w:tcW w:w="8871" w:type="dxa"/>
            <w:tcBorders>
              <w:top w:val="nil"/>
              <w:bottom w:val="single" w:sz="4" w:space="0" w:color="4D4D4D"/>
            </w:tcBorders>
          </w:tcPr>
          <w:p w14:paraId="70C82351" w14:textId="55B6EC7A" w:rsidR="0014605D" w:rsidRPr="00360DEF" w:rsidRDefault="00B13CFD" w:rsidP="00CE6BB4">
            <w:pPr>
              <w:pStyle w:val="Normlnen"/>
            </w:pPr>
            <w:r>
              <w:fldChar w:fldCharType="begin"/>
            </w:r>
            <w:r>
              <w:instrText xml:space="preserve"> DOCPROPERTY  "!Posuzovatel 1 en"  \* MERGEFORMAT </w:instrText>
            </w:r>
            <w:r>
              <w:fldChar w:fldCharType="separate"/>
            </w:r>
            <w:r w:rsidR="00E033F0">
              <w:t>Strnadová Marie, PhD (Regulatory Affairs Manager, Person Responsible for Regulatory Compliance (PRRC))</w:t>
            </w:r>
            <w:r>
              <w:fldChar w:fldCharType="end"/>
            </w:r>
          </w:p>
        </w:tc>
      </w:tr>
      <w:tr w:rsidR="0014605D" w:rsidRPr="00360DEF" w14:paraId="5D3B413A" w14:textId="77777777" w:rsidTr="002A046D">
        <w:tc>
          <w:tcPr>
            <w:tcW w:w="2072" w:type="dxa"/>
            <w:vMerge w:val="restart"/>
            <w:vAlign w:val="center"/>
          </w:tcPr>
          <w:p w14:paraId="562B9713" w14:textId="77777777" w:rsidR="0014605D" w:rsidRPr="007F0218" w:rsidRDefault="0014605D" w:rsidP="0077092A">
            <w:r w:rsidRPr="007F0218">
              <w:t>Schválil</w:t>
            </w:r>
          </w:p>
          <w:p w14:paraId="457FF135" w14:textId="614F9C93" w:rsidR="0014605D" w:rsidRPr="00360DEF" w:rsidRDefault="0014605D" w:rsidP="0077092A">
            <w:pPr>
              <w:pStyle w:val="Normlnen"/>
            </w:pPr>
            <w:r w:rsidRPr="00360DEF">
              <w:t>Approved by</w:t>
            </w:r>
          </w:p>
        </w:tc>
        <w:tc>
          <w:tcPr>
            <w:tcW w:w="8871" w:type="dxa"/>
            <w:tcBorders>
              <w:bottom w:val="nil"/>
            </w:tcBorders>
          </w:tcPr>
          <w:p w14:paraId="585558C4" w14:textId="7FFF0B6F" w:rsidR="0014605D" w:rsidRPr="007A3380" w:rsidRDefault="001D73C2" w:rsidP="0077092A">
            <w:fldSimple w:instr=" DOCPROPERTY  &quot;!Schvalovatel 1&quot;  \* MERGEFORMAT ">
              <w:r w:rsidR="00E033F0">
                <w:t>Strnadová Marie, Ing., Ph.D. (Ředitel sekce Regulace a Registrace, Osoba odpovědná za dodržování právních předpisů (PRRC))</w:t>
              </w:r>
            </w:fldSimple>
          </w:p>
        </w:tc>
      </w:tr>
      <w:tr w:rsidR="0014605D" w:rsidRPr="00360DEF" w14:paraId="3D4F18E3" w14:textId="77777777" w:rsidTr="002A046D">
        <w:tc>
          <w:tcPr>
            <w:tcW w:w="2072" w:type="dxa"/>
            <w:vMerge/>
          </w:tcPr>
          <w:p w14:paraId="59687471" w14:textId="6BA5E413" w:rsidR="0014605D" w:rsidRPr="00915A1D" w:rsidRDefault="0014605D" w:rsidP="007A3380">
            <w:pPr>
              <w:pStyle w:val="Normlnen"/>
            </w:pPr>
          </w:p>
        </w:tc>
        <w:tc>
          <w:tcPr>
            <w:tcW w:w="8871" w:type="dxa"/>
            <w:tcBorders>
              <w:top w:val="nil"/>
            </w:tcBorders>
          </w:tcPr>
          <w:p w14:paraId="1747ECAB" w14:textId="5C46933B" w:rsidR="0014605D" w:rsidRDefault="00B13CFD" w:rsidP="00CE6BB4">
            <w:pPr>
              <w:pStyle w:val="Normlnen"/>
            </w:pPr>
            <w:r>
              <w:fldChar w:fldCharType="begin"/>
            </w:r>
            <w:r>
              <w:instrText xml:space="preserve"> DOCPROPERTY  "!Schvalovatel 1 en"  \* MERGEFORMAT </w:instrText>
            </w:r>
            <w:r>
              <w:fldChar w:fldCharType="separate"/>
            </w:r>
            <w:r w:rsidR="00E033F0">
              <w:t>Strnadová Marie, PhD (Regulatory Affairs Manager, Person Responsible for Regulatory Compliance (PRRC))</w:t>
            </w:r>
            <w:r>
              <w:fldChar w:fldCharType="end"/>
            </w:r>
          </w:p>
        </w:tc>
      </w:tr>
      <w:tr w:rsidR="007F0218" w:rsidRPr="00360DEF" w14:paraId="1F1A749D" w14:textId="77777777" w:rsidTr="002A046D">
        <w:tc>
          <w:tcPr>
            <w:tcW w:w="2072" w:type="dxa"/>
          </w:tcPr>
          <w:p w14:paraId="119DB744" w14:textId="77777777" w:rsidR="007F0218" w:rsidRPr="007F0218" w:rsidRDefault="007F0218" w:rsidP="007F0218">
            <w:pPr>
              <w:rPr>
                <w:sz w:val="22"/>
              </w:rPr>
            </w:pPr>
            <w:r w:rsidRPr="007F0218">
              <w:rPr>
                <w:sz w:val="22"/>
              </w:rPr>
              <w:t>ID dokumentu</w:t>
            </w:r>
          </w:p>
          <w:p w14:paraId="454228BC" w14:textId="4EAB02F8" w:rsidR="007F0218" w:rsidRPr="007A3380" w:rsidRDefault="007F0218" w:rsidP="007A3380">
            <w:pPr>
              <w:pStyle w:val="Normlnen"/>
            </w:pPr>
            <w:r w:rsidRPr="007A3380">
              <w:t>Document ID</w:t>
            </w:r>
          </w:p>
        </w:tc>
        <w:tc>
          <w:tcPr>
            <w:tcW w:w="8871" w:type="dxa"/>
            <w:tcBorders>
              <w:bottom w:val="single" w:sz="4" w:space="0" w:color="4D4D4D"/>
            </w:tcBorders>
            <w:vAlign w:val="center"/>
          </w:tcPr>
          <w:p w14:paraId="162185E6" w14:textId="685F625F" w:rsidR="007F0218" w:rsidRPr="007A3380" w:rsidRDefault="001D73C2" w:rsidP="007F0218">
            <w:pPr>
              <w:jc w:val="left"/>
            </w:pPr>
            <w:fldSimple w:instr=" DOCPROPERTY  &quot;!ID dokumentu&quot;  \* MERGEFORMAT ">
              <w:r w:rsidR="00E033F0">
                <w:t>UPZP000001</w:t>
              </w:r>
            </w:fldSimple>
          </w:p>
        </w:tc>
      </w:tr>
      <w:tr w:rsidR="002A046D" w:rsidRPr="00360DEF" w14:paraId="2308057B" w14:textId="77777777" w:rsidTr="002A046D">
        <w:tc>
          <w:tcPr>
            <w:tcW w:w="2072" w:type="dxa"/>
            <w:vMerge w:val="restart"/>
          </w:tcPr>
          <w:p w14:paraId="3998CC48" w14:textId="77777777" w:rsidR="002A046D" w:rsidRPr="002A046D" w:rsidRDefault="002A046D" w:rsidP="002A046D">
            <w:pPr>
              <w:rPr>
                <w:sz w:val="22"/>
              </w:rPr>
            </w:pPr>
            <w:r w:rsidRPr="002A046D">
              <w:rPr>
                <w:sz w:val="22"/>
              </w:rPr>
              <w:t>Popis revize</w:t>
            </w:r>
          </w:p>
          <w:p w14:paraId="77ED7E92" w14:textId="35E1B222" w:rsidR="002A046D" w:rsidRPr="007F0218" w:rsidRDefault="002A046D" w:rsidP="002A046D">
            <w:pPr>
              <w:pStyle w:val="Normlnen"/>
            </w:pPr>
            <w:r>
              <w:t>Change Description</w:t>
            </w:r>
          </w:p>
        </w:tc>
        <w:tc>
          <w:tcPr>
            <w:tcW w:w="8871" w:type="dxa"/>
            <w:tcBorders>
              <w:bottom w:val="dotted" w:sz="4" w:space="0" w:color="A6A6A6" w:themeColor="background1" w:themeShade="A6"/>
            </w:tcBorders>
            <w:vAlign w:val="center"/>
          </w:tcPr>
          <w:p w14:paraId="6D1D95C8" w14:textId="77777777" w:rsidR="002A046D" w:rsidRDefault="002A046D" w:rsidP="007F0218">
            <w:pPr>
              <w:jc w:val="left"/>
            </w:pPr>
          </w:p>
        </w:tc>
      </w:tr>
      <w:tr w:rsidR="002A046D" w:rsidRPr="00360DEF" w14:paraId="0119F1F0" w14:textId="77777777" w:rsidTr="002A046D">
        <w:tc>
          <w:tcPr>
            <w:tcW w:w="2072" w:type="dxa"/>
            <w:vMerge/>
          </w:tcPr>
          <w:p w14:paraId="286047C5" w14:textId="77777777" w:rsidR="002A046D" w:rsidRPr="007F0218" w:rsidRDefault="002A046D" w:rsidP="007F0218"/>
        </w:tc>
        <w:tc>
          <w:tcPr>
            <w:tcW w:w="8871" w:type="dxa"/>
            <w:tcBorders>
              <w:top w:val="dotted" w:sz="4" w:space="0" w:color="A6A6A6" w:themeColor="background1" w:themeShade="A6"/>
              <w:bottom w:val="single" w:sz="4" w:space="0" w:color="4D4D4D"/>
            </w:tcBorders>
            <w:vAlign w:val="center"/>
          </w:tcPr>
          <w:p w14:paraId="10AE12F5" w14:textId="77777777" w:rsidR="002A046D" w:rsidRDefault="002A046D" w:rsidP="007F0218">
            <w:pPr>
              <w:jc w:val="left"/>
            </w:pPr>
          </w:p>
        </w:tc>
      </w:tr>
      <w:bookmarkEnd w:id="0"/>
    </w:tbl>
    <w:p w14:paraId="5AA49A50" w14:textId="55AC3061" w:rsidR="00AC55A1" w:rsidRPr="00CE6BB4" w:rsidRDefault="00AC55A1" w:rsidP="00CE6BB4"/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21490F" w14:paraId="268E9A84" w14:textId="77777777" w:rsidTr="00FB76FF">
        <w:tc>
          <w:tcPr>
            <w:tcW w:w="2405" w:type="dxa"/>
          </w:tcPr>
          <w:p w14:paraId="2E019E5E" w14:textId="77777777" w:rsidR="0021490F" w:rsidRDefault="0021490F" w:rsidP="00FB76FF">
            <w:r>
              <w:t>Určený účel ZP</w:t>
            </w:r>
          </w:p>
        </w:tc>
        <w:tc>
          <w:tcPr>
            <w:tcW w:w="7229" w:type="dxa"/>
          </w:tcPr>
          <w:p w14:paraId="0F255731" w14:textId="00810534" w:rsidR="0021490F" w:rsidRDefault="0021490F" w:rsidP="00FB76FF">
            <w:fldSimple w:instr=" DOCPROPERTY  &quot;Určený účel cs&quot;  \* MERGEFORMAT ">
              <w:r w:rsidR="00E033F0">
                <w:t>Implantáty</w:t>
              </w:r>
            </w:fldSimple>
          </w:p>
        </w:tc>
      </w:tr>
      <w:tr w:rsidR="0021490F" w14:paraId="6395C327" w14:textId="77777777" w:rsidTr="00FB76FF">
        <w:tc>
          <w:tcPr>
            <w:tcW w:w="2405" w:type="dxa"/>
          </w:tcPr>
          <w:p w14:paraId="47CA77C5" w14:textId="77777777" w:rsidR="0021490F" w:rsidRDefault="0021490F" w:rsidP="00FB76FF">
            <w:pPr>
              <w:pStyle w:val="Normlnen"/>
            </w:pPr>
            <w:r>
              <w:rPr>
                <w:rStyle w:val="jlqj4b"/>
                <w:lang w:val="en"/>
              </w:rPr>
              <w:t>Intended purpose of MD</w:t>
            </w:r>
          </w:p>
        </w:tc>
        <w:tc>
          <w:tcPr>
            <w:tcW w:w="7229" w:type="dxa"/>
          </w:tcPr>
          <w:p w14:paraId="3D6194C9" w14:textId="5E6C6D3E" w:rsidR="0021490F" w:rsidRDefault="0021490F" w:rsidP="00FB76FF">
            <w:pPr>
              <w:pStyle w:val="Normlnen"/>
            </w:pPr>
            <w:r>
              <w:fldChar w:fldCharType="begin"/>
            </w:r>
            <w:r>
              <w:instrText xml:space="preserve"> DOCPROPERTY  "Určený účel en"  \* MERGEFORMAT </w:instrText>
            </w:r>
            <w:r>
              <w:fldChar w:fldCharType="separate"/>
            </w:r>
            <w:r w:rsidR="00E033F0">
              <w:t xml:space="preserve">Intended for use as an </w:t>
            </w:r>
            <w:proofErr w:type="spellStart"/>
            <w:r w:rsidR="00E033F0">
              <w:t>endosseous</w:t>
            </w:r>
            <w:proofErr w:type="spellEnd"/>
            <w:r w:rsidR="00E033F0">
              <w:t xml:space="preserve"> dental implant in the maxilla or mandible for anchoring or supporting dental prostheses to restore chewing function.</w:t>
            </w:r>
            <w:r>
              <w:fldChar w:fldCharType="end"/>
            </w:r>
          </w:p>
        </w:tc>
      </w:tr>
    </w:tbl>
    <w:p w14:paraId="664F44FA" w14:textId="77777777" w:rsidR="00B622DE" w:rsidRPr="00B622DE" w:rsidRDefault="00B622DE" w:rsidP="00B622DE">
      <w:pPr>
        <w:rPr>
          <w:lang w:val="en-US"/>
        </w:rPr>
      </w:pPr>
    </w:p>
    <w:sectPr w:rsidR="00B622DE" w:rsidRPr="00B622DE" w:rsidSect="00FC7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849" w:bottom="851" w:left="1134" w:header="482" w:footer="170" w:gutter="0"/>
      <w:pgBorders w:offsetFrom="page">
        <w:top w:val="single" w:sz="4" w:space="24" w:color="777777"/>
        <w:left w:val="single" w:sz="4" w:space="24" w:color="777777"/>
        <w:bottom w:val="single" w:sz="4" w:space="24" w:color="777777"/>
        <w:right w:val="single" w:sz="4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BE65" w14:textId="77777777" w:rsidR="00B13CFD" w:rsidRDefault="00B13CFD" w:rsidP="001D03F5">
      <w:r>
        <w:separator/>
      </w:r>
    </w:p>
  </w:endnote>
  <w:endnote w:type="continuationSeparator" w:id="0">
    <w:p w14:paraId="73D1B3F2" w14:textId="77777777" w:rsidR="00B13CFD" w:rsidRDefault="00B13CFD" w:rsidP="001D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tlanta">
    <w:panose1 w:val="020B0502020202020204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6B46" w14:textId="77777777" w:rsidR="00E033F0" w:rsidRDefault="00E033F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tblInd w:w="-585" w:type="dxa"/>
      <w:tblBorders>
        <w:insideH w:val="single" w:sz="4" w:space="0" w:color="4D4D4D"/>
        <w:insideV w:val="single" w:sz="4" w:space="0" w:color="777777"/>
      </w:tblBorders>
      <w:tblLayout w:type="fixed"/>
      <w:tblLook w:val="04A0" w:firstRow="1" w:lastRow="0" w:firstColumn="1" w:lastColumn="0" w:noHBand="0" w:noVBand="1"/>
    </w:tblPr>
    <w:tblGrid>
      <w:gridCol w:w="1539"/>
      <w:gridCol w:w="2310"/>
      <w:gridCol w:w="3543"/>
      <w:gridCol w:w="1141"/>
      <w:gridCol w:w="2353"/>
    </w:tblGrid>
    <w:tr w:rsidR="004A4A42" w14:paraId="28324C53" w14:textId="77777777" w:rsidTr="00FC7008">
      <w:trPr>
        <w:cantSplit/>
        <w:trHeight w:hRule="exact" w:val="680"/>
      </w:trPr>
      <w:tc>
        <w:tcPr>
          <w:tcW w:w="1528" w:type="dxa"/>
        </w:tcPr>
        <w:p w14:paraId="3EEB3872" w14:textId="7DF8B3DA" w:rsidR="004A4A42" w:rsidRPr="005C31A7" w:rsidRDefault="00CF1EBC" w:rsidP="000A7E05">
          <w:pPr>
            <w:pStyle w:val="Hnzev"/>
            <w:rPr>
              <w:lang w:val="en-US"/>
            </w:rPr>
          </w:pPr>
          <w:r w:rsidRPr="00CF1EBC">
            <w:rPr>
              <w:lang w:val="en-US"/>
            </w:rPr>
            <w:t>Platnost od</w:t>
          </w:r>
          <w:r>
            <w:rPr>
              <w:lang w:val="en-US"/>
            </w:rPr>
            <w:t xml:space="preserve"> / </w:t>
          </w:r>
          <w:r w:rsidR="00F9644E" w:rsidRPr="005C31A7">
            <w:rPr>
              <w:lang w:val="en-US"/>
            </w:rPr>
            <w:t>Validit</w:t>
          </w:r>
          <w:r w:rsidR="00744341" w:rsidRPr="005C31A7">
            <w:rPr>
              <w:lang w:val="en-US"/>
            </w:rPr>
            <w:t>y</w:t>
          </w:r>
        </w:p>
        <w:p w14:paraId="60E15124" w14:textId="07C95B96" w:rsidR="004A4A42" w:rsidRPr="005C31A7" w:rsidRDefault="00494316" w:rsidP="00D61CC2">
          <w:pPr>
            <w:pStyle w:val="Hvlastnosti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SAVEDATE  \@ "yyyy-MM-dd"  \* MERGEFORMAT </w:instrText>
          </w:r>
          <w:r>
            <w:rPr>
              <w:lang w:val="en-US"/>
            </w:rPr>
            <w:fldChar w:fldCharType="separate"/>
          </w:r>
          <w:r w:rsidR="00E033F0">
            <w:rPr>
              <w:lang w:val="en-US"/>
            </w:rPr>
            <w:t>2021-07-27</w:t>
          </w:r>
          <w:r>
            <w:rPr>
              <w:lang w:val="en-US"/>
            </w:rPr>
            <w:fldChar w:fldCharType="end"/>
          </w:r>
        </w:p>
      </w:tc>
      <w:tc>
        <w:tcPr>
          <w:tcW w:w="2295" w:type="dxa"/>
        </w:tcPr>
        <w:p w14:paraId="3EF2C937" w14:textId="799619BD" w:rsidR="004A4A42" w:rsidRPr="005C31A7" w:rsidRDefault="00CF1EBC" w:rsidP="00AE4A5C">
          <w:pPr>
            <w:pStyle w:val="Hnzev"/>
            <w:rPr>
              <w:lang w:val="en-US"/>
            </w:rPr>
          </w:pPr>
          <w:r w:rsidRPr="00CF1EBC">
            <w:rPr>
              <w:lang w:val="en-US"/>
            </w:rPr>
            <w:t>Důvěrnost</w:t>
          </w:r>
          <w:r>
            <w:rPr>
              <w:lang w:val="en-US"/>
            </w:rPr>
            <w:t xml:space="preserve"> / </w:t>
          </w:r>
          <w:r w:rsidR="00F9644E" w:rsidRPr="005C31A7">
            <w:rPr>
              <w:lang w:val="en-US"/>
            </w:rPr>
            <w:t>Confidence</w:t>
          </w:r>
        </w:p>
        <w:p w14:paraId="031E157B" w14:textId="40019F6E" w:rsidR="004A4A42" w:rsidRPr="005C31A7" w:rsidRDefault="000957C1" w:rsidP="00D61CC2">
          <w:pPr>
            <w:pStyle w:val="Hvlastnosti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 "!Důvěrnost (text)"  \* MERGEFORMAT </w:instrText>
          </w:r>
          <w:r>
            <w:rPr>
              <w:lang w:val="en-US"/>
            </w:rPr>
            <w:fldChar w:fldCharType="separate"/>
          </w:r>
          <w:r w:rsidR="00E033F0">
            <w:rPr>
              <w:lang w:val="en-US"/>
            </w:rPr>
            <w:t>Důvěrné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 "!Důvěrnost en"  \* MERGEFORMAT </w:instrText>
          </w:r>
          <w:r>
            <w:rPr>
              <w:lang w:val="en-US"/>
            </w:rPr>
            <w:fldChar w:fldCharType="separate"/>
          </w:r>
          <w:r w:rsidR="00E033F0">
            <w:rPr>
              <w:lang w:val="en-US"/>
            </w:rPr>
            <w:t>Confidential</w:t>
          </w:r>
          <w:r>
            <w:rPr>
              <w:lang w:val="en-US"/>
            </w:rPr>
            <w:fldChar w:fldCharType="end"/>
          </w:r>
        </w:p>
      </w:tc>
      <w:tc>
        <w:tcPr>
          <w:tcW w:w="3520" w:type="dxa"/>
        </w:tcPr>
        <w:p w14:paraId="342AC2A3" w14:textId="6A92B8CD" w:rsidR="004A4A42" w:rsidRPr="005C31A7" w:rsidRDefault="00CF1EBC" w:rsidP="00AE4A5C">
          <w:pPr>
            <w:pStyle w:val="Hnzev"/>
            <w:rPr>
              <w:lang w:val="en-US"/>
            </w:rPr>
          </w:pPr>
          <w:r>
            <w:rPr>
              <w:lang w:val="en-US"/>
            </w:rPr>
            <w:t>Stav</w:t>
          </w:r>
          <w:r w:rsidRPr="005C31A7">
            <w:rPr>
              <w:lang w:val="en-US"/>
            </w:rPr>
            <w:t xml:space="preserve"> </w:t>
          </w:r>
          <w:r>
            <w:rPr>
              <w:lang w:val="en-US"/>
            </w:rPr>
            <w:t xml:space="preserve">/ </w:t>
          </w:r>
          <w:r w:rsidR="00F9644E" w:rsidRPr="005C31A7">
            <w:rPr>
              <w:lang w:val="en-US"/>
            </w:rPr>
            <w:t>Status</w:t>
          </w:r>
        </w:p>
        <w:p w14:paraId="6779AE79" w14:textId="78D4C0D1" w:rsidR="004A4A42" w:rsidRPr="005C31A7" w:rsidRDefault="00B13CFD" w:rsidP="000957C1">
          <w:pPr>
            <w:pStyle w:val="Hvlastnosti"/>
            <w:jc w:val="left"/>
            <w:rPr>
              <w:lang w:val="en-US"/>
            </w:rPr>
          </w:pPr>
          <w:sdt>
            <w:sdtPr>
              <w:rPr>
                <w:lang w:val="en-US"/>
              </w:rPr>
              <w:alias w:val="Stav"/>
              <w:tag w:val=""/>
              <w:id w:val="628741731"/>
              <w:placeholder>
                <w:docPart w:val="D2EC48C60A9E42E68C88956C8B06933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B25D3">
                <w:rPr>
                  <w:lang w:val="en-US"/>
                </w:rPr>
                <w:t>Rozpracováno</w:t>
              </w:r>
            </w:sdtContent>
          </w:sdt>
          <w:r w:rsidR="005D0519">
            <w:rPr>
              <w:lang w:val="en-US"/>
            </w:rPr>
            <w:t xml:space="preserve"> </w:t>
          </w:r>
          <w:r w:rsidR="000957C1">
            <w:rPr>
              <w:lang w:val="en-US"/>
            </w:rPr>
            <w:t xml:space="preserve">/ </w:t>
          </w:r>
          <w:r w:rsidR="006B2AAD">
            <w:rPr>
              <w:lang w:val="en-US"/>
            </w:rPr>
            <w:fldChar w:fldCharType="begin"/>
          </w:r>
          <w:r w:rsidR="006B2AAD">
            <w:rPr>
              <w:lang w:val="en-US"/>
            </w:rPr>
            <w:instrText xml:space="preserve"> DOCPROPERTY  "!Stav en"  \* MERGEFORMAT </w:instrText>
          </w:r>
          <w:r w:rsidR="006B2AAD">
            <w:rPr>
              <w:lang w:val="en-US"/>
            </w:rPr>
            <w:fldChar w:fldCharType="separate"/>
          </w:r>
          <w:r w:rsidR="00E033F0">
            <w:rPr>
              <w:lang w:val="en-US"/>
            </w:rPr>
            <w:t>Work in Progress</w:t>
          </w:r>
          <w:r w:rsidR="006B2AAD">
            <w:rPr>
              <w:lang w:val="en-US"/>
            </w:rPr>
            <w:fldChar w:fldCharType="end"/>
          </w:r>
        </w:p>
      </w:tc>
      <w:tc>
        <w:tcPr>
          <w:tcW w:w="1134" w:type="dxa"/>
        </w:tcPr>
        <w:p w14:paraId="76A25A47" w14:textId="3FA0C80C" w:rsidR="004A4A42" w:rsidRPr="005C31A7" w:rsidRDefault="00CF1EBC" w:rsidP="00CB25D3">
          <w:pPr>
            <w:pStyle w:val="Hnzev"/>
            <w:jc w:val="left"/>
            <w:rPr>
              <w:lang w:val="en-US"/>
            </w:rPr>
          </w:pPr>
          <w:r w:rsidRPr="005C31A7">
            <w:rPr>
              <w:lang w:val="en-US"/>
            </w:rPr>
            <w:t>Re</w:t>
          </w:r>
          <w:r>
            <w:rPr>
              <w:lang w:val="en-US"/>
            </w:rPr>
            <w:t xml:space="preserve">vize / </w:t>
          </w:r>
          <w:r w:rsidR="00F9644E" w:rsidRPr="005C31A7">
            <w:rPr>
              <w:lang w:val="en-US"/>
            </w:rPr>
            <w:t>Revision</w:t>
          </w:r>
          <w:r w:rsidR="00CB25D3">
            <w:rPr>
              <w:lang w:val="en-US"/>
            </w:rPr>
            <w:t xml:space="preserve"> </w:t>
          </w:r>
          <w:r w:rsidRPr="00CB25D3">
            <w:rPr>
              <w:rStyle w:val="HvlastnostiChar"/>
            </w:rPr>
            <w:fldChar w:fldCharType="begin"/>
          </w:r>
          <w:r w:rsidRPr="00CB25D3">
            <w:rPr>
              <w:rStyle w:val="HvlastnostiChar"/>
            </w:rPr>
            <w:instrText xml:space="preserve"> DOCPROPERTY  "!Revize (systémová)"  \* MERGEFORMAT </w:instrText>
          </w:r>
          <w:r w:rsidRPr="00CB25D3">
            <w:rPr>
              <w:rStyle w:val="HvlastnostiChar"/>
            </w:rPr>
            <w:fldChar w:fldCharType="separate"/>
          </w:r>
          <w:r w:rsidR="00E033F0">
            <w:rPr>
              <w:rStyle w:val="HvlastnostiChar"/>
            </w:rPr>
            <w:t>1</w:t>
          </w:r>
          <w:r w:rsidRPr="00CB25D3">
            <w:rPr>
              <w:rStyle w:val="HvlastnostiChar"/>
            </w:rPr>
            <w:fldChar w:fldCharType="end"/>
          </w:r>
          <w:r w:rsidR="00CB25D3">
            <w:rPr>
              <w:rStyle w:val="HvlastnostiChar"/>
            </w:rPr>
            <w:t>0</w:t>
          </w:r>
        </w:p>
      </w:tc>
      <w:tc>
        <w:tcPr>
          <w:tcW w:w="2338" w:type="dxa"/>
        </w:tcPr>
        <w:p w14:paraId="18DB17F2" w14:textId="45F3371C" w:rsidR="004A4A42" w:rsidRPr="005C31A7" w:rsidRDefault="000957C1" w:rsidP="00160777">
          <w:pPr>
            <w:pStyle w:val="Hnzev"/>
            <w:jc w:val="left"/>
            <w:rPr>
              <w:lang w:val="en-US"/>
            </w:rPr>
          </w:pPr>
          <w:r>
            <w:rPr>
              <w:lang w:val="en-US"/>
            </w:rPr>
            <w:t>Strana / Počet stran</w:t>
          </w:r>
          <w:r w:rsidR="00160777">
            <w:rPr>
              <w:lang w:val="en-US"/>
            </w:rPr>
            <w:t xml:space="preserve"> </w:t>
          </w:r>
          <w:r>
            <w:rPr>
              <w:lang w:val="en-US"/>
            </w:rPr>
            <w:t>/</w:t>
          </w:r>
          <w:r w:rsidR="00160777">
            <w:rPr>
              <w:lang w:val="en-US"/>
            </w:rPr>
            <w:t xml:space="preserve">                  </w:t>
          </w:r>
          <w:r>
            <w:rPr>
              <w:lang w:val="en-US"/>
            </w:rPr>
            <w:t xml:space="preserve"> </w:t>
          </w:r>
          <w:r w:rsidR="00F9644E" w:rsidRPr="005C31A7">
            <w:rPr>
              <w:lang w:val="en-US"/>
            </w:rPr>
            <w:t>Page</w:t>
          </w:r>
          <w:r w:rsidR="005C31A7">
            <w:rPr>
              <w:lang w:val="en-US"/>
            </w:rPr>
            <w:t xml:space="preserve"> </w:t>
          </w:r>
          <w:r w:rsidR="007D321E" w:rsidRPr="005C31A7">
            <w:rPr>
              <w:lang w:val="en-US"/>
            </w:rPr>
            <w:t>/</w:t>
          </w:r>
          <w:r w:rsidR="005C31A7">
            <w:rPr>
              <w:lang w:val="en-US"/>
            </w:rPr>
            <w:t xml:space="preserve"> Total n</w:t>
          </w:r>
          <w:r w:rsidR="00160777">
            <w:rPr>
              <w:lang w:val="en-US"/>
            </w:rPr>
            <w:t>o.</w:t>
          </w:r>
          <w:r w:rsidR="005C31A7">
            <w:rPr>
              <w:lang w:val="en-US"/>
            </w:rPr>
            <w:t xml:space="preserve"> of p</w:t>
          </w:r>
          <w:r w:rsidR="007D321E" w:rsidRPr="005C31A7">
            <w:rPr>
              <w:lang w:val="en-US"/>
            </w:rPr>
            <w:t>ages</w:t>
          </w:r>
          <w:r w:rsidR="004A4A42" w:rsidRPr="005C31A7">
            <w:rPr>
              <w:lang w:val="en-US" w:eastAsia="cs-CZ" w:bidi="ar-SA"/>
            </w:rPr>
            <w:drawing>
              <wp:anchor distT="0" distB="0" distL="114300" distR="114300" simplePos="0" relativeHeight="251660288" behindDoc="1" locked="0" layoutInCell="1" allowOverlap="1" wp14:anchorId="6F72A90F" wp14:editId="28B21F9D">
                <wp:simplePos x="0" y="0"/>
                <wp:positionH relativeFrom="column">
                  <wp:posOffset>-1552575</wp:posOffset>
                </wp:positionH>
                <wp:positionV relativeFrom="paragraph">
                  <wp:posOffset>10089515</wp:posOffset>
                </wp:positionV>
                <wp:extent cx="7621270" cy="781685"/>
                <wp:effectExtent l="19050" t="0" r="0" b="0"/>
                <wp:wrapNone/>
                <wp:docPr id="494" name="obrázek 4" descr="patic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atic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1270" cy="781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4A4A42" w:rsidRPr="005C31A7">
            <w:rPr>
              <w:lang w:val="en-US" w:eastAsia="cs-CZ" w:bidi="ar-SA"/>
            </w:rPr>
            <w:drawing>
              <wp:anchor distT="0" distB="0" distL="114300" distR="114300" simplePos="0" relativeHeight="251655168" behindDoc="1" locked="0" layoutInCell="1" allowOverlap="1" wp14:anchorId="71FACAA8" wp14:editId="54738993">
                <wp:simplePos x="0" y="0"/>
                <wp:positionH relativeFrom="column">
                  <wp:posOffset>0</wp:posOffset>
                </wp:positionH>
                <wp:positionV relativeFrom="paragraph">
                  <wp:posOffset>9890125</wp:posOffset>
                </wp:positionV>
                <wp:extent cx="7621270" cy="781685"/>
                <wp:effectExtent l="19050" t="0" r="0" b="0"/>
                <wp:wrapNone/>
                <wp:docPr id="495" name="obrázek 3" descr="patic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atic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1270" cy="781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t xml:space="preserve"> </w:t>
          </w:r>
          <w:r w:rsidR="004A4A42" w:rsidRPr="000957C1">
            <w:rPr>
              <w:rStyle w:val="HvlastnostiChar"/>
            </w:rPr>
            <w:fldChar w:fldCharType="begin"/>
          </w:r>
          <w:r w:rsidR="004A4A42" w:rsidRPr="000957C1">
            <w:rPr>
              <w:rStyle w:val="HvlastnostiChar"/>
            </w:rPr>
            <w:instrText xml:space="preserve"> PAGE  \* Arabic  \* MERGEFORMAT </w:instrText>
          </w:r>
          <w:r w:rsidR="004A4A42" w:rsidRPr="000957C1">
            <w:rPr>
              <w:rStyle w:val="HvlastnostiChar"/>
            </w:rPr>
            <w:fldChar w:fldCharType="separate"/>
          </w:r>
          <w:r w:rsidR="00D93FE1" w:rsidRPr="000957C1">
            <w:rPr>
              <w:rStyle w:val="HvlastnostiChar"/>
            </w:rPr>
            <w:t>1</w:t>
          </w:r>
          <w:r w:rsidR="004A4A42" w:rsidRPr="000957C1">
            <w:rPr>
              <w:rStyle w:val="HvlastnostiChar"/>
            </w:rPr>
            <w:fldChar w:fldCharType="end"/>
          </w:r>
          <w:r w:rsidR="004A4A42" w:rsidRPr="000957C1">
            <w:rPr>
              <w:rStyle w:val="HvlastnostiChar"/>
            </w:rPr>
            <w:t>/</w:t>
          </w:r>
          <w:r w:rsidR="008170D0" w:rsidRPr="000957C1">
            <w:rPr>
              <w:rStyle w:val="HvlastnostiChar"/>
            </w:rPr>
            <w:fldChar w:fldCharType="begin"/>
          </w:r>
          <w:r w:rsidR="008170D0" w:rsidRPr="000957C1">
            <w:rPr>
              <w:rStyle w:val="HvlastnostiChar"/>
            </w:rPr>
            <w:instrText xml:space="preserve"> NUMPAGES  \* Arabic  \* MERGEFORMAT </w:instrText>
          </w:r>
          <w:r w:rsidR="008170D0" w:rsidRPr="000957C1">
            <w:rPr>
              <w:rStyle w:val="HvlastnostiChar"/>
            </w:rPr>
            <w:fldChar w:fldCharType="separate"/>
          </w:r>
          <w:r w:rsidR="00D93FE1" w:rsidRPr="000957C1">
            <w:rPr>
              <w:rStyle w:val="HvlastnostiChar"/>
            </w:rPr>
            <w:t>1</w:t>
          </w:r>
          <w:r w:rsidR="008170D0" w:rsidRPr="000957C1">
            <w:rPr>
              <w:rStyle w:val="HvlastnostiChar"/>
            </w:rPr>
            <w:fldChar w:fldCharType="end"/>
          </w:r>
        </w:p>
      </w:tc>
    </w:tr>
  </w:tbl>
  <w:p w14:paraId="7A2330FB" w14:textId="69C1F0C9" w:rsidR="00847411" w:rsidRDefault="0021490F" w:rsidP="00FC7008">
    <w:pPr>
      <w:pStyle w:val="Zpat"/>
      <w:tabs>
        <w:tab w:val="clear" w:pos="9072"/>
        <w:tab w:val="right" w:pos="9781"/>
      </w:tabs>
      <w:spacing w:after="0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23AD107" wp14:editId="7B31F81C">
              <wp:simplePos x="0" y="0"/>
              <wp:positionH relativeFrom="column">
                <wp:posOffset>-2185035</wp:posOffset>
              </wp:positionH>
              <wp:positionV relativeFrom="paragraph">
                <wp:posOffset>-4032250</wp:posOffset>
              </wp:positionV>
              <wp:extent cx="3311525" cy="215900"/>
              <wp:effectExtent l="4763" t="0" r="7937" b="7938"/>
              <wp:wrapNone/>
              <wp:docPr id="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311525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80986" w14:textId="64D8A9CD" w:rsidR="00566D15" w:rsidRPr="00D86315" w:rsidRDefault="00566D15" w:rsidP="00566D15">
                          <w:pPr>
                            <w:jc w:val="lef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354DB0">
                            <w:rPr>
                              <w:rStyle w:val="HupozornnChar"/>
                            </w:rPr>
                            <w:t>Dokument je autorizován v DM Vault /</w:t>
                          </w:r>
                          <w:r w:rsidRPr="00FD537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02C1">
                            <w:rPr>
                              <w:rStyle w:val="HupozornnenChar"/>
                              <w:lang w:val="en-US"/>
                            </w:rPr>
                            <w:t xml:space="preserve">The document is authorized </w:t>
                          </w:r>
                          <w:r w:rsidR="007C0124">
                            <w:rPr>
                              <w:rStyle w:val="HupozornnenChar"/>
                              <w:lang w:val="en-US"/>
                            </w:rPr>
                            <w:t>on</w:t>
                          </w:r>
                          <w:r w:rsidRPr="002A02C1">
                            <w:rPr>
                              <w:rStyle w:val="HupozornnenChar"/>
                              <w:lang w:val="en-US"/>
                            </w:rPr>
                            <w:t xml:space="preserve"> DM Vault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3AD10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172.05pt;margin-top:-317.5pt;width:260.75pt;height:1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" stroked="f">
              <v:textbox>
                <w:txbxContent>
                  <w:p w14:paraId="6B780986" w14:textId="64D8A9CD" w:rsidR="00566D15" w:rsidRPr="00D86315" w:rsidRDefault="00566D15" w:rsidP="00566D15">
                    <w:pPr>
                      <w:jc w:val="left"/>
                      <w:rPr>
                        <w:sz w:val="18"/>
                        <w:szCs w:val="18"/>
                        <w:lang w:val="en-US"/>
                      </w:rPr>
                    </w:pPr>
                    <w:r w:rsidRPr="00354DB0">
                      <w:rPr>
                        <w:rStyle w:val="HupozornnChar"/>
                      </w:rPr>
                      <w:t>Dokument je autorizován v DM Vault /</w:t>
                    </w:r>
                    <w:r w:rsidRPr="00FD5377">
                      <w:rPr>
                        <w:sz w:val="18"/>
                        <w:szCs w:val="18"/>
                      </w:rPr>
                      <w:t xml:space="preserve"> </w:t>
                    </w:r>
                    <w:r w:rsidRPr="002A02C1">
                      <w:rPr>
                        <w:rStyle w:val="HupozornnenChar"/>
                        <w:lang w:val="en-US"/>
                      </w:rPr>
                      <w:t xml:space="preserve">The document is authorized </w:t>
                    </w:r>
                    <w:r w:rsidR="007C0124">
                      <w:rPr>
                        <w:rStyle w:val="HupozornnenChar"/>
                        <w:lang w:val="en-US"/>
                      </w:rPr>
                      <w:t>on</w:t>
                    </w:r>
                    <w:r w:rsidRPr="002A02C1">
                      <w:rPr>
                        <w:rStyle w:val="HupozornnenChar"/>
                        <w:lang w:val="en-US"/>
                      </w:rPr>
                      <w:t xml:space="preserve"> DM Vault</w:t>
                    </w:r>
                  </w:p>
                </w:txbxContent>
              </v:textbox>
            </v:shape>
          </w:pict>
        </mc:Fallback>
      </mc:AlternateContent>
    </w:r>
    <w:r w:rsidR="00545B8D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B11D69D" wp14:editId="061A1020">
              <wp:simplePos x="0" y="0"/>
              <wp:positionH relativeFrom="column">
                <wp:posOffset>-1739265</wp:posOffset>
              </wp:positionH>
              <wp:positionV relativeFrom="paragraph">
                <wp:posOffset>-1242060</wp:posOffset>
              </wp:positionV>
              <wp:extent cx="2412000" cy="216000"/>
              <wp:effectExtent l="0" t="6985" r="635" b="635"/>
              <wp:wrapNone/>
              <wp:docPr id="3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412000" cy="21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3A6AEA" w14:textId="77777777" w:rsidR="00566D15" w:rsidRPr="002A02C1" w:rsidRDefault="00566D15" w:rsidP="00566D15">
                          <w:pPr>
                            <w:jc w:val="left"/>
                            <w:rPr>
                              <w:rStyle w:val="HupozornnenChar"/>
                              <w:lang w:val="en-US"/>
                            </w:rPr>
                          </w:pPr>
                          <w:r w:rsidRPr="00354DB0">
                            <w:rPr>
                              <w:rStyle w:val="HupozornnChar"/>
                            </w:rPr>
                            <w:t>!!! Po vytištění neřízeno</w:t>
                          </w:r>
                          <w:r w:rsidRPr="00FD537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A02C0C">
                            <w:rPr>
                              <w:rStyle w:val="HupozornnChar"/>
                            </w:rPr>
                            <w:t xml:space="preserve">/ </w:t>
                          </w:r>
                          <w:r w:rsidRPr="002A02C1">
                            <w:rPr>
                              <w:rStyle w:val="HupozornnenChar"/>
                              <w:lang w:val="en-US"/>
                            </w:rPr>
                            <w:t xml:space="preserve">Not controlled after </w:t>
                          </w:r>
                          <w:proofErr w:type="gramStart"/>
                          <w:r w:rsidRPr="002A02C1">
                            <w:rPr>
                              <w:rStyle w:val="HupozornnenChar"/>
                              <w:lang w:val="en-US"/>
                            </w:rPr>
                            <w:t>printing !!!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11D69D" id="_x0000_s1028" type="#_x0000_t202" style="position:absolute;left:0;text-align:left;margin-left:-136.95pt;margin-top:-97.8pt;width:189.9pt;height:17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" stroked="f">
              <v:textbox>
                <w:txbxContent>
                  <w:p w14:paraId="223A6AEA" w14:textId="77777777" w:rsidR="00566D15" w:rsidRPr="002A02C1" w:rsidRDefault="00566D15" w:rsidP="00566D15">
                    <w:pPr>
                      <w:jc w:val="left"/>
                      <w:rPr>
                        <w:rStyle w:val="HupozornnenChar"/>
                        <w:lang w:val="en-US"/>
                      </w:rPr>
                    </w:pPr>
                    <w:r w:rsidRPr="00354DB0">
                      <w:rPr>
                        <w:rStyle w:val="HupozornnChar"/>
                      </w:rPr>
                      <w:t>!!! Po vytištění neřízeno</w:t>
                    </w:r>
                    <w:r w:rsidRPr="00FD5377">
                      <w:rPr>
                        <w:sz w:val="18"/>
                        <w:szCs w:val="18"/>
                      </w:rPr>
                      <w:t xml:space="preserve"> </w:t>
                    </w:r>
                    <w:r w:rsidRPr="00A02C0C">
                      <w:rPr>
                        <w:rStyle w:val="HupozornnChar"/>
                      </w:rPr>
                      <w:t xml:space="preserve">/ </w:t>
                    </w:r>
                    <w:r w:rsidRPr="002A02C1">
                      <w:rPr>
                        <w:rStyle w:val="HupozornnenChar"/>
                        <w:lang w:val="en-US"/>
                      </w:rPr>
                      <w:t xml:space="preserve">Not controlled after </w:t>
                    </w:r>
                    <w:proofErr w:type="gramStart"/>
                    <w:r w:rsidRPr="002A02C1">
                      <w:rPr>
                        <w:rStyle w:val="HupozornnenChar"/>
                        <w:lang w:val="en-US"/>
                      </w:rPr>
                      <w:t>printing !!!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F76962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284F23A" wp14:editId="05BDDC86">
              <wp:simplePos x="0" y="0"/>
              <wp:positionH relativeFrom="column">
                <wp:posOffset>-414655</wp:posOffset>
              </wp:positionH>
              <wp:positionV relativeFrom="paragraph">
                <wp:posOffset>-433071</wp:posOffset>
              </wp:positionV>
              <wp:extent cx="6950710" cy="0"/>
              <wp:effectExtent l="0" t="0" r="0" b="0"/>
              <wp:wrapNone/>
              <wp:docPr id="2" name="Přímá spojnic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5071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7777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89652F" id="Přímá spojnice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2.65pt,-34.1pt" to="514.65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" strokecolor="#777" strokeweight=".5pt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C29A" w14:textId="77777777" w:rsidR="00E033F0" w:rsidRDefault="00E033F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2F36" w14:textId="77777777" w:rsidR="00B13CFD" w:rsidRDefault="00B13CFD" w:rsidP="001D03F5">
      <w:r>
        <w:separator/>
      </w:r>
    </w:p>
  </w:footnote>
  <w:footnote w:type="continuationSeparator" w:id="0">
    <w:p w14:paraId="440D261E" w14:textId="77777777" w:rsidR="00B13CFD" w:rsidRDefault="00B13CFD" w:rsidP="001D0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ABC" w14:textId="0C09A730" w:rsidR="004D38E0" w:rsidRDefault="004D38E0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57" w:type="dxa"/>
      <w:tblInd w:w="-567" w:type="dxa"/>
      <w:tblBorders>
        <w:insideH w:val="single" w:sz="4" w:space="0" w:color="4D4D4D"/>
        <w:insideV w:val="single" w:sz="4" w:space="0" w:color="4D4D4D"/>
      </w:tblBorders>
      <w:tblLayout w:type="fixed"/>
      <w:tblLook w:val="0600" w:firstRow="0" w:lastRow="0" w:firstColumn="0" w:lastColumn="0" w:noHBand="1" w:noVBand="1"/>
    </w:tblPr>
    <w:tblGrid>
      <w:gridCol w:w="1985"/>
      <w:gridCol w:w="8872"/>
    </w:tblGrid>
    <w:tr w:rsidR="004A4A42" w14:paraId="24408244" w14:textId="77777777" w:rsidTr="0029463C">
      <w:trPr>
        <w:trHeight w:hRule="exact" w:val="1021"/>
      </w:trPr>
      <w:tc>
        <w:tcPr>
          <w:tcW w:w="1985" w:type="dxa"/>
          <w:vAlign w:val="center"/>
        </w:tcPr>
        <w:p w14:paraId="59A34CEE" w14:textId="4C314645" w:rsidR="004A4A42" w:rsidRDefault="0029463C" w:rsidP="0029463C">
          <w:pPr>
            <w:jc w:val="center"/>
            <w:rPr>
              <w:rStyle w:val="HvlastnostiChar"/>
              <w:bCs/>
              <w:iCs/>
              <w:noProof w:val="0"/>
              <w:szCs w:val="22"/>
              <w:lang w:val="en-US"/>
            </w:rPr>
          </w:pPr>
          <w:r>
            <w:rPr>
              <w:noProof/>
              <w:lang w:eastAsia="cs-CZ" w:bidi="ar-SA"/>
            </w:rPr>
            <w:drawing>
              <wp:anchor distT="0" distB="0" distL="114300" distR="114300" simplePos="0" relativeHeight="251659264" behindDoc="0" locked="0" layoutInCell="1" allowOverlap="1" wp14:anchorId="2B7349FD" wp14:editId="34587F40">
                <wp:simplePos x="0" y="0"/>
                <wp:positionH relativeFrom="column">
                  <wp:posOffset>46990</wp:posOffset>
                </wp:positionH>
                <wp:positionV relativeFrom="paragraph">
                  <wp:posOffset>22860</wp:posOffset>
                </wp:positionV>
                <wp:extent cx="1097915" cy="273050"/>
                <wp:effectExtent l="0" t="0" r="6985" b="0"/>
                <wp:wrapNone/>
                <wp:docPr id="493" name="Obrázek 4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asak_barva_RGB_we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915" cy="27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872" w:type="dxa"/>
        </w:tcPr>
        <w:p w14:paraId="6B00503E" w14:textId="3AC71A06" w:rsidR="000957C1" w:rsidRPr="001765E1" w:rsidRDefault="00494316" w:rsidP="00A81A0F">
          <w:pPr>
            <w:pStyle w:val="Hnzev"/>
            <w:tabs>
              <w:tab w:val="clear" w:pos="4395"/>
              <w:tab w:val="clear" w:pos="4820"/>
              <w:tab w:val="left" w:pos="7200"/>
            </w:tabs>
            <w:rPr>
              <w:noProof w:val="0"/>
            </w:rPr>
          </w:pPr>
          <w:r>
            <w:rPr>
              <w:noProof w:val="0"/>
            </w:rPr>
            <w:t>Název dokumentu</w:t>
          </w:r>
          <w:r>
            <w:rPr>
              <w:noProof w:val="0"/>
              <w:lang w:val="en-US"/>
            </w:rPr>
            <w:t xml:space="preserve"> / </w:t>
          </w:r>
          <w:r w:rsidR="005C31A7">
            <w:rPr>
              <w:noProof w:val="0"/>
              <w:lang w:val="en-US"/>
            </w:rPr>
            <w:t xml:space="preserve">The </w:t>
          </w:r>
          <w:r w:rsidR="00D6282B">
            <w:rPr>
              <w:noProof w:val="0"/>
              <w:lang w:val="en-US"/>
            </w:rPr>
            <w:t>T</w:t>
          </w:r>
          <w:r w:rsidR="005C31A7">
            <w:rPr>
              <w:noProof w:val="0"/>
              <w:lang w:val="en-US"/>
            </w:rPr>
            <w:t>itle</w:t>
          </w:r>
          <w:r w:rsidR="00B6137F">
            <w:rPr>
              <w:noProof w:val="0"/>
              <w:lang w:val="en-US"/>
            </w:rPr>
            <w:t xml:space="preserve"> of the </w:t>
          </w:r>
          <w:r w:rsidR="00744341">
            <w:rPr>
              <w:noProof w:val="0"/>
              <w:lang w:val="en-US"/>
            </w:rPr>
            <w:t>Document</w:t>
          </w:r>
        </w:p>
        <w:p w14:paraId="56B97814" w14:textId="533C396F" w:rsidR="006342E1" w:rsidRPr="006342E1" w:rsidRDefault="000808FD" w:rsidP="004E49AA">
          <w:pPr>
            <w:pStyle w:val="Hvlastnosti"/>
            <w:rPr>
              <w:rStyle w:val="HvlastnostiChar"/>
              <w:b/>
              <w:sz w:val="26"/>
            </w:rPr>
          </w:pPr>
          <w:r>
            <w:rPr>
              <w:rStyle w:val="HvlastnostiChar"/>
              <w:b/>
              <w:sz w:val="26"/>
            </w:rPr>
            <w:fldChar w:fldCharType="begin"/>
          </w:r>
          <w:r>
            <w:rPr>
              <w:rStyle w:val="HvlastnostiChar"/>
              <w:b/>
              <w:sz w:val="26"/>
            </w:rPr>
            <w:instrText xml:space="preserve"> DOCPROPERTY  "!ID dokumentu"  \* MERGEFORMAT </w:instrText>
          </w:r>
          <w:r>
            <w:rPr>
              <w:rStyle w:val="HvlastnostiChar"/>
              <w:b/>
              <w:sz w:val="26"/>
            </w:rPr>
            <w:fldChar w:fldCharType="separate"/>
          </w:r>
          <w:r w:rsidR="00E033F0">
            <w:rPr>
              <w:rStyle w:val="HvlastnostiChar"/>
              <w:b/>
              <w:sz w:val="26"/>
            </w:rPr>
            <w:t>UPZP000001</w:t>
          </w:r>
          <w:r>
            <w:rPr>
              <w:rStyle w:val="HvlastnostiChar"/>
              <w:b/>
              <w:sz w:val="26"/>
            </w:rPr>
            <w:fldChar w:fldCharType="end"/>
          </w:r>
        </w:p>
      </w:tc>
    </w:tr>
  </w:tbl>
  <w:p w14:paraId="59D22CDD" w14:textId="08D2CE03" w:rsidR="00CA20FD" w:rsidRPr="00FE78A6" w:rsidRDefault="00B54011" w:rsidP="004A4A42">
    <w:pPr>
      <w:rPr>
        <w:rStyle w:val="HvlastnostiChar"/>
        <w:noProof w:val="0"/>
        <w:sz w:val="16"/>
        <w:szCs w:val="16"/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2A91314" wp14:editId="6073478B">
              <wp:simplePos x="0" y="0"/>
              <wp:positionH relativeFrom="column">
                <wp:posOffset>-2773045</wp:posOffset>
              </wp:positionH>
              <wp:positionV relativeFrom="paragraph">
                <wp:posOffset>1399210</wp:posOffset>
              </wp:positionV>
              <wp:extent cx="4500000" cy="216000"/>
              <wp:effectExtent l="8255" t="0" r="4445" b="4445"/>
              <wp:wrapNone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4500000" cy="21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1A17F" w14:textId="0B00DCDD" w:rsidR="00566D15" w:rsidRPr="002A02C1" w:rsidRDefault="00566D15" w:rsidP="00566D15">
                          <w:pPr>
                            <w:jc w:val="right"/>
                            <w:rPr>
                              <w:rStyle w:val="HupozornnenChar"/>
                              <w:lang w:val="en-US"/>
                            </w:rPr>
                          </w:pPr>
                          <w:r w:rsidRPr="00354DB0">
                            <w:rPr>
                              <w:rStyle w:val="HupozornnChar"/>
                            </w:rPr>
                            <w:t xml:space="preserve">Název kategorie: </w:t>
                          </w:r>
                          <w:r w:rsidRPr="00354DB0">
                            <w:rPr>
                              <w:rStyle w:val="HupozornnChar"/>
                            </w:rPr>
                            <w:fldChar w:fldCharType="begin"/>
                          </w:r>
                          <w:r w:rsidRPr="00354DB0">
                            <w:rPr>
                              <w:rStyle w:val="HupozornnChar"/>
                            </w:rPr>
                            <w:instrText xml:space="preserve"> DOCPROPERTY  "!Jméno kategorie"  \* MERGEFORMAT </w:instrText>
                          </w:r>
                          <w:r w:rsidRPr="00354DB0">
                            <w:rPr>
                              <w:rStyle w:val="HupozornnChar"/>
                            </w:rPr>
                            <w:fldChar w:fldCharType="separate"/>
                          </w:r>
                          <w:r w:rsidR="00545B8D">
                            <w:rPr>
                              <w:rStyle w:val="HupozornnChar"/>
                            </w:rPr>
                            <w:t>02 TD Určený účel ZP</w:t>
                          </w:r>
                          <w:r w:rsidRPr="00354DB0">
                            <w:rPr>
                              <w:rStyle w:val="HupozornnChar"/>
                            </w:rPr>
                            <w:fldChar w:fldCharType="end"/>
                          </w:r>
                          <w:r w:rsidRPr="00FD537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A02C0C">
                            <w:rPr>
                              <w:rStyle w:val="HupozornnChar"/>
                            </w:rPr>
                            <w:t>/</w:t>
                          </w:r>
                          <w:r w:rsidRPr="00FD537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02C1">
                            <w:rPr>
                              <w:rStyle w:val="HupozornnenChar"/>
                              <w:lang w:val="en-US"/>
                            </w:rPr>
                            <w:t>Category of the document:</w:t>
                          </w:r>
                          <w:r w:rsidR="0014605D" w:rsidRPr="002A02C1">
                            <w:rPr>
                              <w:rStyle w:val="HupozornnenChar"/>
                              <w:lang w:val="en-US"/>
                            </w:rPr>
                            <w:t xml:space="preserve"> </w:t>
                          </w:r>
                          <w:r w:rsidR="00A81A0F">
                            <w:rPr>
                              <w:rStyle w:val="HupozornnenChar"/>
                              <w:lang w:val="en-US"/>
                            </w:rPr>
                            <w:fldChar w:fldCharType="begin"/>
                          </w:r>
                          <w:r w:rsidR="00A81A0F">
                            <w:rPr>
                              <w:rStyle w:val="HupozornnenChar"/>
                              <w:lang w:val="en-US"/>
                            </w:rPr>
                            <w:instrText xml:space="preserve"> DOCPROPERTY  "!Jméno kategorie en"  \* MERGEFORMAT </w:instrText>
                          </w:r>
                          <w:r w:rsidR="00A81A0F">
                            <w:rPr>
                              <w:rStyle w:val="HupozornnenChar"/>
                              <w:lang w:val="en-US"/>
                            </w:rPr>
                            <w:fldChar w:fldCharType="separate"/>
                          </w:r>
                          <w:r w:rsidR="00545B8D">
                            <w:rPr>
                              <w:rStyle w:val="HupozornnenChar"/>
                              <w:lang w:val="en-US"/>
                            </w:rPr>
                            <w:t>02 TD Intended purpose MD</w:t>
                          </w:r>
                          <w:r w:rsidR="00A81A0F">
                            <w:rPr>
                              <w:rStyle w:val="HupozornnenChar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A91314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218.35pt;margin-top:110.15pt;width:354.35pt;height:17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" stroked="f">
              <v:textbox>
                <w:txbxContent>
                  <w:p w14:paraId="0751A17F" w14:textId="0B00DCDD" w:rsidR="00566D15" w:rsidRPr="002A02C1" w:rsidRDefault="00566D15" w:rsidP="00566D15">
                    <w:pPr>
                      <w:jc w:val="right"/>
                      <w:rPr>
                        <w:rStyle w:val="HupozornnenChar"/>
                        <w:lang w:val="en-US"/>
                      </w:rPr>
                    </w:pPr>
                    <w:r w:rsidRPr="00354DB0">
                      <w:rPr>
                        <w:rStyle w:val="HupozornnChar"/>
                      </w:rPr>
                      <w:t xml:space="preserve">Název kategorie: </w:t>
                    </w:r>
                    <w:r w:rsidRPr="00354DB0">
                      <w:rPr>
                        <w:rStyle w:val="HupozornnChar"/>
                      </w:rPr>
                      <w:fldChar w:fldCharType="begin"/>
                    </w:r>
                    <w:r w:rsidRPr="00354DB0">
                      <w:rPr>
                        <w:rStyle w:val="HupozornnChar"/>
                      </w:rPr>
                      <w:instrText xml:space="preserve"> DOCPROPERTY  "!Jméno kategorie"  \* MERGEFORMAT </w:instrText>
                    </w:r>
                    <w:r w:rsidRPr="00354DB0">
                      <w:rPr>
                        <w:rStyle w:val="HupozornnChar"/>
                      </w:rPr>
                      <w:fldChar w:fldCharType="separate"/>
                    </w:r>
                    <w:r w:rsidR="00545B8D">
                      <w:rPr>
                        <w:rStyle w:val="HupozornnChar"/>
                      </w:rPr>
                      <w:t>02 TD Určený účel ZP</w:t>
                    </w:r>
                    <w:r w:rsidRPr="00354DB0">
                      <w:rPr>
                        <w:rStyle w:val="HupozornnChar"/>
                      </w:rPr>
                      <w:fldChar w:fldCharType="end"/>
                    </w:r>
                    <w:r w:rsidRPr="00FD5377">
                      <w:rPr>
                        <w:sz w:val="18"/>
                        <w:szCs w:val="18"/>
                      </w:rPr>
                      <w:t xml:space="preserve"> </w:t>
                    </w:r>
                    <w:r w:rsidRPr="00A02C0C">
                      <w:rPr>
                        <w:rStyle w:val="HupozornnChar"/>
                      </w:rPr>
                      <w:t>/</w:t>
                    </w:r>
                    <w:r w:rsidRPr="00FD5377">
                      <w:rPr>
                        <w:sz w:val="18"/>
                        <w:szCs w:val="18"/>
                      </w:rPr>
                      <w:t xml:space="preserve"> </w:t>
                    </w:r>
                    <w:r w:rsidRPr="002A02C1">
                      <w:rPr>
                        <w:rStyle w:val="HupozornnenChar"/>
                        <w:lang w:val="en-US"/>
                      </w:rPr>
                      <w:t>Category of the document:</w:t>
                    </w:r>
                    <w:r w:rsidR="0014605D" w:rsidRPr="002A02C1">
                      <w:rPr>
                        <w:rStyle w:val="HupozornnenChar"/>
                        <w:lang w:val="en-US"/>
                      </w:rPr>
                      <w:t xml:space="preserve"> </w:t>
                    </w:r>
                    <w:r w:rsidR="00A81A0F">
                      <w:rPr>
                        <w:rStyle w:val="HupozornnenChar"/>
                        <w:lang w:val="en-US"/>
                      </w:rPr>
                      <w:fldChar w:fldCharType="begin"/>
                    </w:r>
                    <w:r w:rsidR="00A81A0F">
                      <w:rPr>
                        <w:rStyle w:val="HupozornnenChar"/>
                        <w:lang w:val="en-US"/>
                      </w:rPr>
                      <w:instrText xml:space="preserve"> DOCPROPERTY  "!Jméno kategorie en"  \* MERGEFORMAT </w:instrText>
                    </w:r>
                    <w:r w:rsidR="00A81A0F">
                      <w:rPr>
                        <w:rStyle w:val="HupozornnenChar"/>
                        <w:lang w:val="en-US"/>
                      </w:rPr>
                      <w:fldChar w:fldCharType="separate"/>
                    </w:r>
                    <w:r w:rsidR="00545B8D">
                      <w:rPr>
                        <w:rStyle w:val="HupozornnenChar"/>
                        <w:lang w:val="en-US"/>
                      </w:rPr>
                      <w:t>02 TD Intended purpose MD</w:t>
                    </w:r>
                    <w:r w:rsidR="00A81A0F">
                      <w:rPr>
                        <w:rStyle w:val="HupozornnenChar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C700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00A667" wp14:editId="1A35ED6F">
              <wp:simplePos x="0" y="0"/>
              <wp:positionH relativeFrom="column">
                <wp:posOffset>-412750</wp:posOffset>
              </wp:positionH>
              <wp:positionV relativeFrom="paragraph">
                <wp:posOffset>-648335</wp:posOffset>
              </wp:positionV>
              <wp:extent cx="107950" cy="647700"/>
              <wp:effectExtent l="0" t="0" r="6350" b="0"/>
              <wp:wrapNone/>
              <wp:docPr id="1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950" cy="647700"/>
                      </a:xfrm>
                      <a:prstGeom prst="rect">
                        <a:avLst/>
                      </a:prstGeom>
                      <a:solidFill>
                        <a:srgbClr val="99CC00">
                          <a:alpha val="50196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CF384" id="Rectangle 2" o:spid="_x0000_s1026" style="position:absolute;margin-left:-32.5pt;margin-top:-51.05pt;width:8.5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" fillcolor="#9c0" stroked="f">
              <v:fill opacity="32896f"/>
            </v:rect>
          </w:pict>
        </mc:Fallback>
      </mc:AlternateContent>
    </w:r>
    <w:r w:rsidR="00F76962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03B94C4" wp14:editId="2001F26C">
              <wp:simplePos x="0" y="0"/>
              <wp:positionH relativeFrom="column">
                <wp:posOffset>-414655</wp:posOffset>
              </wp:positionH>
              <wp:positionV relativeFrom="paragraph">
                <wp:posOffset>-2541</wp:posOffset>
              </wp:positionV>
              <wp:extent cx="6950710" cy="0"/>
              <wp:effectExtent l="0" t="0" r="0" b="0"/>
              <wp:wrapNone/>
              <wp:docPr id="1" name="Přímá spojnic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5071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7777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6CAB7D" id="Přímá spojnic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2.65pt,-.2pt" to="514.6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" strokecolor="#777" strokeweight=".5pt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7BFD" w14:textId="46AE74DF" w:rsidR="004D38E0" w:rsidRDefault="004D38E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51A"/>
    <w:multiLevelType w:val="multilevel"/>
    <w:tmpl w:val="6CF08E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55098C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C8627E"/>
    <w:multiLevelType w:val="multilevel"/>
    <w:tmpl w:val="B5982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E33D16"/>
    <w:multiLevelType w:val="hybridMultilevel"/>
    <w:tmpl w:val="6EC6F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4DCE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ED6A5B"/>
    <w:multiLevelType w:val="multilevel"/>
    <w:tmpl w:val="11125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037C5E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4297CC7"/>
    <w:multiLevelType w:val="multilevel"/>
    <w:tmpl w:val="596E2B50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722D1D"/>
    <w:multiLevelType w:val="multilevel"/>
    <w:tmpl w:val="C602CB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7A15E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751838"/>
    <w:multiLevelType w:val="multilevel"/>
    <w:tmpl w:val="DA8A74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50F2BE9"/>
    <w:multiLevelType w:val="multilevel"/>
    <w:tmpl w:val="BB543DA4"/>
    <w:lvl w:ilvl="0">
      <w:start w:val="1"/>
      <w:numFmt w:val="decimal"/>
      <w:pStyle w:val="Nadpis1e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e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en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en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en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A58AA"/>
    <w:multiLevelType w:val="multilevel"/>
    <w:tmpl w:val="A274AAB8"/>
    <w:name w:val="Číslování en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737F68"/>
    <w:multiLevelType w:val="hybridMultilevel"/>
    <w:tmpl w:val="18ACE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152E"/>
    <w:multiLevelType w:val="multilevel"/>
    <w:tmpl w:val="18A267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BA3073"/>
    <w:multiLevelType w:val="multilevel"/>
    <w:tmpl w:val="DA8A74A4"/>
    <w:numStyleLink w:val="slovnen"/>
  </w:abstractNum>
  <w:abstractNum w:abstractNumId="16" w15:restartNumberingAfterBreak="0">
    <w:nsid w:val="52392500"/>
    <w:multiLevelType w:val="hybridMultilevel"/>
    <w:tmpl w:val="D3F4C9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A217E"/>
    <w:multiLevelType w:val="multilevel"/>
    <w:tmpl w:val="DA8A74A4"/>
    <w:styleLink w:val="slovnen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A8E50B5"/>
    <w:multiLevelType w:val="hybridMultilevel"/>
    <w:tmpl w:val="055C1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5046"/>
    <w:multiLevelType w:val="hybridMultilevel"/>
    <w:tmpl w:val="857A2A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305C5"/>
    <w:multiLevelType w:val="hybridMultilevel"/>
    <w:tmpl w:val="EB2E0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197F"/>
    <w:multiLevelType w:val="multilevel"/>
    <w:tmpl w:val="84E0F6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8"/>
  </w:num>
  <w:num w:numId="5">
    <w:abstractNumId w:val="20"/>
  </w:num>
  <w:num w:numId="6">
    <w:abstractNumId w:val="13"/>
  </w:num>
  <w:num w:numId="7">
    <w:abstractNumId w:val="19"/>
  </w:num>
  <w:num w:numId="8">
    <w:abstractNumId w:val="3"/>
  </w:num>
  <w:num w:numId="9">
    <w:abstractNumId w:val="21"/>
  </w:num>
  <w:num w:numId="10">
    <w:abstractNumId w:val="14"/>
  </w:num>
  <w:num w:numId="11">
    <w:abstractNumId w:val="5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4"/>
  </w:num>
  <w:num w:numId="19">
    <w:abstractNumId w:val="1"/>
  </w:num>
  <w:num w:numId="20">
    <w:abstractNumId w:val="10"/>
  </w:num>
  <w:num w:numId="21">
    <w:abstractNumId w:val="11"/>
  </w:num>
  <w:num w:numId="22">
    <w:abstractNumId w:val="15"/>
  </w:num>
  <w:num w:numId="23">
    <w:abstractNumId w:val="17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4096" w:nlCheck="1" w:checkStyle="0"/>
  <w:activeWritingStyle w:appName="MSWord" w:lang="cs-CZ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LockTheme/>
  <w:styleLockQFSet/>
  <w:defaultTabStop w:val="709"/>
  <w:hyphenationZone w:val="425"/>
  <w:defaultTableStyle w:val="Svtlmkatabulky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62"/>
    <w:rsid w:val="000031C5"/>
    <w:rsid w:val="000102E7"/>
    <w:rsid w:val="00010832"/>
    <w:rsid w:val="00021F98"/>
    <w:rsid w:val="00025D63"/>
    <w:rsid w:val="00032FAF"/>
    <w:rsid w:val="00045607"/>
    <w:rsid w:val="0005009D"/>
    <w:rsid w:val="00053C8C"/>
    <w:rsid w:val="00057A8C"/>
    <w:rsid w:val="000604A5"/>
    <w:rsid w:val="000620EA"/>
    <w:rsid w:val="00062206"/>
    <w:rsid w:val="00063901"/>
    <w:rsid w:val="00064248"/>
    <w:rsid w:val="00066032"/>
    <w:rsid w:val="000717B9"/>
    <w:rsid w:val="00072252"/>
    <w:rsid w:val="00073A9A"/>
    <w:rsid w:val="00073C3B"/>
    <w:rsid w:val="00075278"/>
    <w:rsid w:val="00075911"/>
    <w:rsid w:val="000808FD"/>
    <w:rsid w:val="00080943"/>
    <w:rsid w:val="00083A2E"/>
    <w:rsid w:val="00083BC2"/>
    <w:rsid w:val="00084C82"/>
    <w:rsid w:val="00085CA1"/>
    <w:rsid w:val="00086EDC"/>
    <w:rsid w:val="00086EE3"/>
    <w:rsid w:val="000936C0"/>
    <w:rsid w:val="000957C1"/>
    <w:rsid w:val="000A1804"/>
    <w:rsid w:val="000A46F0"/>
    <w:rsid w:val="000A7E05"/>
    <w:rsid w:val="000B1409"/>
    <w:rsid w:val="000B26B5"/>
    <w:rsid w:val="000B3C1F"/>
    <w:rsid w:val="000B507C"/>
    <w:rsid w:val="000D2FC6"/>
    <w:rsid w:val="000D664A"/>
    <w:rsid w:val="000E08EF"/>
    <w:rsid w:val="000F242D"/>
    <w:rsid w:val="000F2EFF"/>
    <w:rsid w:val="000F38BC"/>
    <w:rsid w:val="000F401D"/>
    <w:rsid w:val="000F42FC"/>
    <w:rsid w:val="000F612D"/>
    <w:rsid w:val="00103DC4"/>
    <w:rsid w:val="0010446E"/>
    <w:rsid w:val="00105C82"/>
    <w:rsid w:val="001068C3"/>
    <w:rsid w:val="0010796F"/>
    <w:rsid w:val="00111009"/>
    <w:rsid w:val="00111140"/>
    <w:rsid w:val="001172A2"/>
    <w:rsid w:val="001211D4"/>
    <w:rsid w:val="00122EA8"/>
    <w:rsid w:val="00124012"/>
    <w:rsid w:val="001317DB"/>
    <w:rsid w:val="00135EA1"/>
    <w:rsid w:val="001370D6"/>
    <w:rsid w:val="001376EC"/>
    <w:rsid w:val="00142019"/>
    <w:rsid w:val="0014252E"/>
    <w:rsid w:val="00142C95"/>
    <w:rsid w:val="00145DC3"/>
    <w:rsid w:val="0014605D"/>
    <w:rsid w:val="0015523C"/>
    <w:rsid w:val="00156059"/>
    <w:rsid w:val="001605C8"/>
    <w:rsid w:val="00160777"/>
    <w:rsid w:val="001621FC"/>
    <w:rsid w:val="0016527E"/>
    <w:rsid w:val="00171129"/>
    <w:rsid w:val="00172CDA"/>
    <w:rsid w:val="001800BE"/>
    <w:rsid w:val="00194E49"/>
    <w:rsid w:val="00197756"/>
    <w:rsid w:val="001A0A28"/>
    <w:rsid w:val="001A2FBF"/>
    <w:rsid w:val="001A5064"/>
    <w:rsid w:val="001A69F2"/>
    <w:rsid w:val="001A6B78"/>
    <w:rsid w:val="001B13F1"/>
    <w:rsid w:val="001B1C30"/>
    <w:rsid w:val="001B5939"/>
    <w:rsid w:val="001C2DF3"/>
    <w:rsid w:val="001C4428"/>
    <w:rsid w:val="001C60C6"/>
    <w:rsid w:val="001D0232"/>
    <w:rsid w:val="001D03F5"/>
    <w:rsid w:val="001D6325"/>
    <w:rsid w:val="001D69BF"/>
    <w:rsid w:val="001D73C2"/>
    <w:rsid w:val="001E3D41"/>
    <w:rsid w:val="001E66BE"/>
    <w:rsid w:val="001F1414"/>
    <w:rsid w:val="001F5DB7"/>
    <w:rsid w:val="001F6F0C"/>
    <w:rsid w:val="00204220"/>
    <w:rsid w:val="0020769B"/>
    <w:rsid w:val="00211EA2"/>
    <w:rsid w:val="0021490F"/>
    <w:rsid w:val="00217CE9"/>
    <w:rsid w:val="00220D01"/>
    <w:rsid w:val="00220FFC"/>
    <w:rsid w:val="00222E11"/>
    <w:rsid w:val="0022732D"/>
    <w:rsid w:val="0024055A"/>
    <w:rsid w:val="00241BCF"/>
    <w:rsid w:val="00253F00"/>
    <w:rsid w:val="00254C7F"/>
    <w:rsid w:val="00257822"/>
    <w:rsid w:val="00265A59"/>
    <w:rsid w:val="00267036"/>
    <w:rsid w:val="0027100B"/>
    <w:rsid w:val="002741FA"/>
    <w:rsid w:val="002743A3"/>
    <w:rsid w:val="002769BA"/>
    <w:rsid w:val="00276DAE"/>
    <w:rsid w:val="002800E5"/>
    <w:rsid w:val="00281419"/>
    <w:rsid w:val="00285C22"/>
    <w:rsid w:val="00292951"/>
    <w:rsid w:val="0029463C"/>
    <w:rsid w:val="00294C2C"/>
    <w:rsid w:val="002A02C1"/>
    <w:rsid w:val="002A046D"/>
    <w:rsid w:val="002B32BA"/>
    <w:rsid w:val="002C4200"/>
    <w:rsid w:val="002C4CC1"/>
    <w:rsid w:val="002C4D31"/>
    <w:rsid w:val="002C6435"/>
    <w:rsid w:val="002C6699"/>
    <w:rsid w:val="002D1AD7"/>
    <w:rsid w:val="002E17F4"/>
    <w:rsid w:val="002E2324"/>
    <w:rsid w:val="002E2ABA"/>
    <w:rsid w:val="002E5910"/>
    <w:rsid w:val="002E676D"/>
    <w:rsid w:val="002F0D12"/>
    <w:rsid w:val="002F2952"/>
    <w:rsid w:val="002F2EB7"/>
    <w:rsid w:val="002F5B28"/>
    <w:rsid w:val="003065CA"/>
    <w:rsid w:val="00306818"/>
    <w:rsid w:val="003113FA"/>
    <w:rsid w:val="00313359"/>
    <w:rsid w:val="00313F4F"/>
    <w:rsid w:val="00315495"/>
    <w:rsid w:val="00315C6B"/>
    <w:rsid w:val="00323B08"/>
    <w:rsid w:val="003241E4"/>
    <w:rsid w:val="00324329"/>
    <w:rsid w:val="00326D34"/>
    <w:rsid w:val="00335FB5"/>
    <w:rsid w:val="00336B3B"/>
    <w:rsid w:val="00340EBE"/>
    <w:rsid w:val="00341A8F"/>
    <w:rsid w:val="00341BBE"/>
    <w:rsid w:val="003467F8"/>
    <w:rsid w:val="00350E27"/>
    <w:rsid w:val="0035332F"/>
    <w:rsid w:val="00354DB0"/>
    <w:rsid w:val="0035556C"/>
    <w:rsid w:val="00360DEF"/>
    <w:rsid w:val="00362CA5"/>
    <w:rsid w:val="0036350B"/>
    <w:rsid w:val="00364B94"/>
    <w:rsid w:val="00367C25"/>
    <w:rsid w:val="00370E83"/>
    <w:rsid w:val="003725FE"/>
    <w:rsid w:val="003742D1"/>
    <w:rsid w:val="00374ABB"/>
    <w:rsid w:val="00384FDD"/>
    <w:rsid w:val="0039241A"/>
    <w:rsid w:val="003A050C"/>
    <w:rsid w:val="003A5EC3"/>
    <w:rsid w:val="003A7778"/>
    <w:rsid w:val="003B2470"/>
    <w:rsid w:val="003B4BDF"/>
    <w:rsid w:val="003B7558"/>
    <w:rsid w:val="003C229C"/>
    <w:rsid w:val="003C2628"/>
    <w:rsid w:val="003C3D62"/>
    <w:rsid w:val="003D70A7"/>
    <w:rsid w:val="003E3CE8"/>
    <w:rsid w:val="003E3DCB"/>
    <w:rsid w:val="003E72A0"/>
    <w:rsid w:val="003F25D8"/>
    <w:rsid w:val="003F670A"/>
    <w:rsid w:val="003F75B6"/>
    <w:rsid w:val="004016C5"/>
    <w:rsid w:val="00406C7D"/>
    <w:rsid w:val="0041224D"/>
    <w:rsid w:val="00413032"/>
    <w:rsid w:val="00417212"/>
    <w:rsid w:val="004214BD"/>
    <w:rsid w:val="0043157F"/>
    <w:rsid w:val="004315D7"/>
    <w:rsid w:val="0043260F"/>
    <w:rsid w:val="00433696"/>
    <w:rsid w:val="00437623"/>
    <w:rsid w:val="00446D57"/>
    <w:rsid w:val="00457362"/>
    <w:rsid w:val="00462EFE"/>
    <w:rsid w:val="004633E3"/>
    <w:rsid w:val="0046458D"/>
    <w:rsid w:val="004666B8"/>
    <w:rsid w:val="0047354F"/>
    <w:rsid w:val="004746D7"/>
    <w:rsid w:val="00480D74"/>
    <w:rsid w:val="00485B1E"/>
    <w:rsid w:val="00486E7A"/>
    <w:rsid w:val="004875FD"/>
    <w:rsid w:val="0049144E"/>
    <w:rsid w:val="00492530"/>
    <w:rsid w:val="0049296B"/>
    <w:rsid w:val="004941F2"/>
    <w:rsid w:val="00494316"/>
    <w:rsid w:val="004A4A42"/>
    <w:rsid w:val="004A7564"/>
    <w:rsid w:val="004A7A83"/>
    <w:rsid w:val="004B0B70"/>
    <w:rsid w:val="004B2FF8"/>
    <w:rsid w:val="004B4E47"/>
    <w:rsid w:val="004B5456"/>
    <w:rsid w:val="004C0107"/>
    <w:rsid w:val="004C4413"/>
    <w:rsid w:val="004C6F7A"/>
    <w:rsid w:val="004D05DF"/>
    <w:rsid w:val="004D098A"/>
    <w:rsid w:val="004D0AC3"/>
    <w:rsid w:val="004D38E0"/>
    <w:rsid w:val="004E0CFD"/>
    <w:rsid w:val="004E0F6C"/>
    <w:rsid w:val="004E49AA"/>
    <w:rsid w:val="004E5C9A"/>
    <w:rsid w:val="004F5F73"/>
    <w:rsid w:val="004F645A"/>
    <w:rsid w:val="00505C9A"/>
    <w:rsid w:val="00511C5F"/>
    <w:rsid w:val="005238A1"/>
    <w:rsid w:val="00526CCB"/>
    <w:rsid w:val="00527683"/>
    <w:rsid w:val="00531437"/>
    <w:rsid w:val="00545B8D"/>
    <w:rsid w:val="005460E5"/>
    <w:rsid w:val="005465ED"/>
    <w:rsid w:val="00552EDE"/>
    <w:rsid w:val="00562B0C"/>
    <w:rsid w:val="00565CD0"/>
    <w:rsid w:val="00566D15"/>
    <w:rsid w:val="00566E1F"/>
    <w:rsid w:val="00567245"/>
    <w:rsid w:val="00570360"/>
    <w:rsid w:val="00584A96"/>
    <w:rsid w:val="00587C47"/>
    <w:rsid w:val="0059216E"/>
    <w:rsid w:val="00596AA9"/>
    <w:rsid w:val="00597B65"/>
    <w:rsid w:val="00597D29"/>
    <w:rsid w:val="005A1180"/>
    <w:rsid w:val="005A3A4C"/>
    <w:rsid w:val="005A45BA"/>
    <w:rsid w:val="005A4E1F"/>
    <w:rsid w:val="005A6DF7"/>
    <w:rsid w:val="005A7C30"/>
    <w:rsid w:val="005B278C"/>
    <w:rsid w:val="005B6094"/>
    <w:rsid w:val="005B63DD"/>
    <w:rsid w:val="005C016B"/>
    <w:rsid w:val="005C31A7"/>
    <w:rsid w:val="005C3FD8"/>
    <w:rsid w:val="005C4BA5"/>
    <w:rsid w:val="005D0519"/>
    <w:rsid w:val="005D09D5"/>
    <w:rsid w:val="005E04E2"/>
    <w:rsid w:val="005E0F1D"/>
    <w:rsid w:val="005E5CD2"/>
    <w:rsid w:val="005E7D2E"/>
    <w:rsid w:val="005F759B"/>
    <w:rsid w:val="0060338F"/>
    <w:rsid w:val="006045AF"/>
    <w:rsid w:val="006051F5"/>
    <w:rsid w:val="0060523A"/>
    <w:rsid w:val="00615358"/>
    <w:rsid w:val="006208A1"/>
    <w:rsid w:val="006269FE"/>
    <w:rsid w:val="006307D7"/>
    <w:rsid w:val="00631A25"/>
    <w:rsid w:val="00633A2F"/>
    <w:rsid w:val="00634143"/>
    <w:rsid w:val="006341D3"/>
    <w:rsid w:val="006342E1"/>
    <w:rsid w:val="00641541"/>
    <w:rsid w:val="0064318A"/>
    <w:rsid w:val="00647489"/>
    <w:rsid w:val="00650EC7"/>
    <w:rsid w:val="00652B2B"/>
    <w:rsid w:val="00660055"/>
    <w:rsid w:val="006715E8"/>
    <w:rsid w:val="00672D35"/>
    <w:rsid w:val="006852B3"/>
    <w:rsid w:val="006935C0"/>
    <w:rsid w:val="00694931"/>
    <w:rsid w:val="006A0383"/>
    <w:rsid w:val="006A1F00"/>
    <w:rsid w:val="006B2AAD"/>
    <w:rsid w:val="006B71F0"/>
    <w:rsid w:val="006C4846"/>
    <w:rsid w:val="006D0262"/>
    <w:rsid w:val="006D1565"/>
    <w:rsid w:val="006D160E"/>
    <w:rsid w:val="006D370C"/>
    <w:rsid w:val="006D51CC"/>
    <w:rsid w:val="006D75CA"/>
    <w:rsid w:val="006E52FF"/>
    <w:rsid w:val="006E6560"/>
    <w:rsid w:val="007046A1"/>
    <w:rsid w:val="00704CD1"/>
    <w:rsid w:val="007146BF"/>
    <w:rsid w:val="00714DF0"/>
    <w:rsid w:val="00714E46"/>
    <w:rsid w:val="00715FD2"/>
    <w:rsid w:val="00721321"/>
    <w:rsid w:val="007254C3"/>
    <w:rsid w:val="00727CA9"/>
    <w:rsid w:val="0073233F"/>
    <w:rsid w:val="00733D77"/>
    <w:rsid w:val="00734B7C"/>
    <w:rsid w:val="00735ECE"/>
    <w:rsid w:val="00741F98"/>
    <w:rsid w:val="00744341"/>
    <w:rsid w:val="007443C3"/>
    <w:rsid w:val="00751D68"/>
    <w:rsid w:val="00752987"/>
    <w:rsid w:val="007529EC"/>
    <w:rsid w:val="00752D40"/>
    <w:rsid w:val="007558C1"/>
    <w:rsid w:val="00764FD0"/>
    <w:rsid w:val="00767D64"/>
    <w:rsid w:val="0077092A"/>
    <w:rsid w:val="00771FF5"/>
    <w:rsid w:val="0078085F"/>
    <w:rsid w:val="00782F44"/>
    <w:rsid w:val="007835E1"/>
    <w:rsid w:val="00783DA6"/>
    <w:rsid w:val="00784896"/>
    <w:rsid w:val="00790659"/>
    <w:rsid w:val="007914FD"/>
    <w:rsid w:val="007928DF"/>
    <w:rsid w:val="00793807"/>
    <w:rsid w:val="0079442A"/>
    <w:rsid w:val="007949B9"/>
    <w:rsid w:val="0079568C"/>
    <w:rsid w:val="0079593C"/>
    <w:rsid w:val="007A3380"/>
    <w:rsid w:val="007A3C80"/>
    <w:rsid w:val="007A4E37"/>
    <w:rsid w:val="007B1797"/>
    <w:rsid w:val="007B3ABC"/>
    <w:rsid w:val="007B463F"/>
    <w:rsid w:val="007B60E2"/>
    <w:rsid w:val="007C0124"/>
    <w:rsid w:val="007C091C"/>
    <w:rsid w:val="007C4490"/>
    <w:rsid w:val="007C7ABD"/>
    <w:rsid w:val="007D321E"/>
    <w:rsid w:val="007D37C6"/>
    <w:rsid w:val="007D5977"/>
    <w:rsid w:val="007E0ACE"/>
    <w:rsid w:val="007F0218"/>
    <w:rsid w:val="007F1196"/>
    <w:rsid w:val="007F2D71"/>
    <w:rsid w:val="00802021"/>
    <w:rsid w:val="008048C9"/>
    <w:rsid w:val="008058F6"/>
    <w:rsid w:val="0081092A"/>
    <w:rsid w:val="008170D0"/>
    <w:rsid w:val="008217D7"/>
    <w:rsid w:val="008343F5"/>
    <w:rsid w:val="00836485"/>
    <w:rsid w:val="00836A62"/>
    <w:rsid w:val="00837B35"/>
    <w:rsid w:val="00841E16"/>
    <w:rsid w:val="0084412E"/>
    <w:rsid w:val="00847411"/>
    <w:rsid w:val="00847ED5"/>
    <w:rsid w:val="00852028"/>
    <w:rsid w:val="00855FA1"/>
    <w:rsid w:val="008629B3"/>
    <w:rsid w:val="00870372"/>
    <w:rsid w:val="00875A5A"/>
    <w:rsid w:val="008843AC"/>
    <w:rsid w:val="00886931"/>
    <w:rsid w:val="00891123"/>
    <w:rsid w:val="00897E05"/>
    <w:rsid w:val="008A2351"/>
    <w:rsid w:val="008A7E3A"/>
    <w:rsid w:val="008B1C60"/>
    <w:rsid w:val="008C1691"/>
    <w:rsid w:val="008D6DAB"/>
    <w:rsid w:val="008E04FB"/>
    <w:rsid w:val="008E0D99"/>
    <w:rsid w:val="008E23E2"/>
    <w:rsid w:val="008E2CDF"/>
    <w:rsid w:val="008F3183"/>
    <w:rsid w:val="008F479A"/>
    <w:rsid w:val="008F555A"/>
    <w:rsid w:val="009039D1"/>
    <w:rsid w:val="00904DBF"/>
    <w:rsid w:val="00915CDA"/>
    <w:rsid w:val="00923384"/>
    <w:rsid w:val="00930E77"/>
    <w:rsid w:val="00931B88"/>
    <w:rsid w:val="00933862"/>
    <w:rsid w:val="00935F1F"/>
    <w:rsid w:val="009369F3"/>
    <w:rsid w:val="00937B3C"/>
    <w:rsid w:val="00940351"/>
    <w:rsid w:val="00943463"/>
    <w:rsid w:val="009446A0"/>
    <w:rsid w:val="00950A01"/>
    <w:rsid w:val="00950D18"/>
    <w:rsid w:val="00951FEF"/>
    <w:rsid w:val="00952446"/>
    <w:rsid w:val="0095490C"/>
    <w:rsid w:val="0095749B"/>
    <w:rsid w:val="009644D3"/>
    <w:rsid w:val="00966B91"/>
    <w:rsid w:val="00971AB9"/>
    <w:rsid w:val="00973E44"/>
    <w:rsid w:val="009807C9"/>
    <w:rsid w:val="00982E36"/>
    <w:rsid w:val="00995174"/>
    <w:rsid w:val="00995B74"/>
    <w:rsid w:val="009A0C77"/>
    <w:rsid w:val="009A13F2"/>
    <w:rsid w:val="009A54AA"/>
    <w:rsid w:val="009B4825"/>
    <w:rsid w:val="009B688F"/>
    <w:rsid w:val="009C35CF"/>
    <w:rsid w:val="009D31C9"/>
    <w:rsid w:val="009D63E9"/>
    <w:rsid w:val="009D6C15"/>
    <w:rsid w:val="009E60A1"/>
    <w:rsid w:val="009F6C61"/>
    <w:rsid w:val="00A02C0C"/>
    <w:rsid w:val="00A03656"/>
    <w:rsid w:val="00A06823"/>
    <w:rsid w:val="00A07447"/>
    <w:rsid w:val="00A14EEC"/>
    <w:rsid w:val="00A168C4"/>
    <w:rsid w:val="00A172FD"/>
    <w:rsid w:val="00A2019B"/>
    <w:rsid w:val="00A2021B"/>
    <w:rsid w:val="00A24A20"/>
    <w:rsid w:val="00A32F21"/>
    <w:rsid w:val="00A401AF"/>
    <w:rsid w:val="00A457AE"/>
    <w:rsid w:val="00A537B5"/>
    <w:rsid w:val="00A5722B"/>
    <w:rsid w:val="00A616F3"/>
    <w:rsid w:val="00A671A5"/>
    <w:rsid w:val="00A70242"/>
    <w:rsid w:val="00A71692"/>
    <w:rsid w:val="00A80A14"/>
    <w:rsid w:val="00A81A0F"/>
    <w:rsid w:val="00A824E5"/>
    <w:rsid w:val="00A82955"/>
    <w:rsid w:val="00A83CB3"/>
    <w:rsid w:val="00A840E8"/>
    <w:rsid w:val="00A85DAF"/>
    <w:rsid w:val="00A86DC4"/>
    <w:rsid w:val="00A90006"/>
    <w:rsid w:val="00A91034"/>
    <w:rsid w:val="00A939FE"/>
    <w:rsid w:val="00AA2742"/>
    <w:rsid w:val="00AB0493"/>
    <w:rsid w:val="00AB4D29"/>
    <w:rsid w:val="00AC2FF1"/>
    <w:rsid w:val="00AC3B5C"/>
    <w:rsid w:val="00AC4290"/>
    <w:rsid w:val="00AC55A1"/>
    <w:rsid w:val="00AD0478"/>
    <w:rsid w:val="00AD69DF"/>
    <w:rsid w:val="00AE17E8"/>
    <w:rsid w:val="00AE35B5"/>
    <w:rsid w:val="00AE4A5C"/>
    <w:rsid w:val="00AE5DC0"/>
    <w:rsid w:val="00AE609D"/>
    <w:rsid w:val="00AE76A0"/>
    <w:rsid w:val="00AF02BA"/>
    <w:rsid w:val="00AF402B"/>
    <w:rsid w:val="00AF4919"/>
    <w:rsid w:val="00AF54AF"/>
    <w:rsid w:val="00AF7E94"/>
    <w:rsid w:val="00B00E6D"/>
    <w:rsid w:val="00B046AE"/>
    <w:rsid w:val="00B05663"/>
    <w:rsid w:val="00B0683F"/>
    <w:rsid w:val="00B1371D"/>
    <w:rsid w:val="00B1379C"/>
    <w:rsid w:val="00B13CFD"/>
    <w:rsid w:val="00B2305D"/>
    <w:rsid w:val="00B234C2"/>
    <w:rsid w:val="00B3527B"/>
    <w:rsid w:val="00B37006"/>
    <w:rsid w:val="00B376B5"/>
    <w:rsid w:val="00B419A8"/>
    <w:rsid w:val="00B42C01"/>
    <w:rsid w:val="00B54011"/>
    <w:rsid w:val="00B54C48"/>
    <w:rsid w:val="00B6137F"/>
    <w:rsid w:val="00B622DE"/>
    <w:rsid w:val="00B648D6"/>
    <w:rsid w:val="00B660E5"/>
    <w:rsid w:val="00B67334"/>
    <w:rsid w:val="00B67AC3"/>
    <w:rsid w:val="00B67E4D"/>
    <w:rsid w:val="00B71E92"/>
    <w:rsid w:val="00B72B6B"/>
    <w:rsid w:val="00B73B61"/>
    <w:rsid w:val="00B73E01"/>
    <w:rsid w:val="00B74781"/>
    <w:rsid w:val="00B757EF"/>
    <w:rsid w:val="00B80171"/>
    <w:rsid w:val="00B81E37"/>
    <w:rsid w:val="00B864AF"/>
    <w:rsid w:val="00B902F3"/>
    <w:rsid w:val="00B90927"/>
    <w:rsid w:val="00B92930"/>
    <w:rsid w:val="00BA03F3"/>
    <w:rsid w:val="00BA055D"/>
    <w:rsid w:val="00BA0AF6"/>
    <w:rsid w:val="00BA3A38"/>
    <w:rsid w:val="00BA62EA"/>
    <w:rsid w:val="00BB1F9A"/>
    <w:rsid w:val="00BB68CD"/>
    <w:rsid w:val="00BC5111"/>
    <w:rsid w:val="00BC6D55"/>
    <w:rsid w:val="00BD3F68"/>
    <w:rsid w:val="00BD4736"/>
    <w:rsid w:val="00BE2307"/>
    <w:rsid w:val="00BE6116"/>
    <w:rsid w:val="00BE70FB"/>
    <w:rsid w:val="00BF1108"/>
    <w:rsid w:val="00BF1CDC"/>
    <w:rsid w:val="00BF7922"/>
    <w:rsid w:val="00C02789"/>
    <w:rsid w:val="00C07727"/>
    <w:rsid w:val="00C10CF2"/>
    <w:rsid w:val="00C1303F"/>
    <w:rsid w:val="00C15496"/>
    <w:rsid w:val="00C17F32"/>
    <w:rsid w:val="00C216B2"/>
    <w:rsid w:val="00C32F6C"/>
    <w:rsid w:val="00C32FDA"/>
    <w:rsid w:val="00C35CFA"/>
    <w:rsid w:val="00C374ED"/>
    <w:rsid w:val="00C40CAD"/>
    <w:rsid w:val="00C41185"/>
    <w:rsid w:val="00C4291A"/>
    <w:rsid w:val="00C476E8"/>
    <w:rsid w:val="00C47747"/>
    <w:rsid w:val="00C53A92"/>
    <w:rsid w:val="00C57BFE"/>
    <w:rsid w:val="00C57D03"/>
    <w:rsid w:val="00C6537D"/>
    <w:rsid w:val="00C71289"/>
    <w:rsid w:val="00C739E1"/>
    <w:rsid w:val="00C73DAE"/>
    <w:rsid w:val="00C83331"/>
    <w:rsid w:val="00C84FDF"/>
    <w:rsid w:val="00C87782"/>
    <w:rsid w:val="00C91FDE"/>
    <w:rsid w:val="00C92605"/>
    <w:rsid w:val="00C931D8"/>
    <w:rsid w:val="00C93391"/>
    <w:rsid w:val="00C93C67"/>
    <w:rsid w:val="00CA20FD"/>
    <w:rsid w:val="00CA215D"/>
    <w:rsid w:val="00CA5C1D"/>
    <w:rsid w:val="00CB0A75"/>
    <w:rsid w:val="00CB25D3"/>
    <w:rsid w:val="00CB2727"/>
    <w:rsid w:val="00CB3036"/>
    <w:rsid w:val="00CB4B7C"/>
    <w:rsid w:val="00CB4D56"/>
    <w:rsid w:val="00CC7B2B"/>
    <w:rsid w:val="00CC7D24"/>
    <w:rsid w:val="00CD13C0"/>
    <w:rsid w:val="00CD443B"/>
    <w:rsid w:val="00CE0174"/>
    <w:rsid w:val="00CE1D99"/>
    <w:rsid w:val="00CE1F92"/>
    <w:rsid w:val="00CE3592"/>
    <w:rsid w:val="00CE479F"/>
    <w:rsid w:val="00CE6956"/>
    <w:rsid w:val="00CE6BB4"/>
    <w:rsid w:val="00CF0379"/>
    <w:rsid w:val="00CF1163"/>
    <w:rsid w:val="00CF1EBC"/>
    <w:rsid w:val="00CF3B40"/>
    <w:rsid w:val="00CF7752"/>
    <w:rsid w:val="00CF793E"/>
    <w:rsid w:val="00CF7A8D"/>
    <w:rsid w:val="00D01383"/>
    <w:rsid w:val="00D0306C"/>
    <w:rsid w:val="00D03AA7"/>
    <w:rsid w:val="00D0639E"/>
    <w:rsid w:val="00D0658F"/>
    <w:rsid w:val="00D12218"/>
    <w:rsid w:val="00D15DE1"/>
    <w:rsid w:val="00D16F2E"/>
    <w:rsid w:val="00D17C23"/>
    <w:rsid w:val="00D20D9E"/>
    <w:rsid w:val="00D20F81"/>
    <w:rsid w:val="00D2182B"/>
    <w:rsid w:val="00D23627"/>
    <w:rsid w:val="00D30560"/>
    <w:rsid w:val="00D30616"/>
    <w:rsid w:val="00D30867"/>
    <w:rsid w:val="00D411D5"/>
    <w:rsid w:val="00D467EE"/>
    <w:rsid w:val="00D502F5"/>
    <w:rsid w:val="00D51293"/>
    <w:rsid w:val="00D54258"/>
    <w:rsid w:val="00D549E5"/>
    <w:rsid w:val="00D55BCB"/>
    <w:rsid w:val="00D5668D"/>
    <w:rsid w:val="00D6125F"/>
    <w:rsid w:val="00D61CC2"/>
    <w:rsid w:val="00D6282B"/>
    <w:rsid w:val="00D72055"/>
    <w:rsid w:val="00D7538B"/>
    <w:rsid w:val="00D76B67"/>
    <w:rsid w:val="00D86315"/>
    <w:rsid w:val="00D90D02"/>
    <w:rsid w:val="00D93FE1"/>
    <w:rsid w:val="00DA050E"/>
    <w:rsid w:val="00DA3DDA"/>
    <w:rsid w:val="00DA59C5"/>
    <w:rsid w:val="00DA5A93"/>
    <w:rsid w:val="00DA6C99"/>
    <w:rsid w:val="00DB0939"/>
    <w:rsid w:val="00DB1177"/>
    <w:rsid w:val="00DB3B19"/>
    <w:rsid w:val="00DB4228"/>
    <w:rsid w:val="00DB5AAA"/>
    <w:rsid w:val="00DB6492"/>
    <w:rsid w:val="00DC0E0F"/>
    <w:rsid w:val="00DC47F4"/>
    <w:rsid w:val="00DC5712"/>
    <w:rsid w:val="00DC6B9A"/>
    <w:rsid w:val="00DD1417"/>
    <w:rsid w:val="00DE4920"/>
    <w:rsid w:val="00DF5DDF"/>
    <w:rsid w:val="00E02EAF"/>
    <w:rsid w:val="00E033F0"/>
    <w:rsid w:val="00E035E2"/>
    <w:rsid w:val="00E1565A"/>
    <w:rsid w:val="00E1743B"/>
    <w:rsid w:val="00E2059F"/>
    <w:rsid w:val="00E209C9"/>
    <w:rsid w:val="00E22120"/>
    <w:rsid w:val="00E24DFA"/>
    <w:rsid w:val="00E27C1F"/>
    <w:rsid w:val="00E37792"/>
    <w:rsid w:val="00E517F1"/>
    <w:rsid w:val="00E54065"/>
    <w:rsid w:val="00E57E37"/>
    <w:rsid w:val="00E60AA7"/>
    <w:rsid w:val="00E63765"/>
    <w:rsid w:val="00E67259"/>
    <w:rsid w:val="00E677D7"/>
    <w:rsid w:val="00E80F55"/>
    <w:rsid w:val="00E81060"/>
    <w:rsid w:val="00E86C55"/>
    <w:rsid w:val="00E957BD"/>
    <w:rsid w:val="00E970B8"/>
    <w:rsid w:val="00EA04A5"/>
    <w:rsid w:val="00EA65AA"/>
    <w:rsid w:val="00EA681C"/>
    <w:rsid w:val="00EB18FD"/>
    <w:rsid w:val="00EB3D38"/>
    <w:rsid w:val="00EB5E8D"/>
    <w:rsid w:val="00EC56A1"/>
    <w:rsid w:val="00ED4F24"/>
    <w:rsid w:val="00ED75E4"/>
    <w:rsid w:val="00EE20F1"/>
    <w:rsid w:val="00EF65A1"/>
    <w:rsid w:val="00F02A75"/>
    <w:rsid w:val="00F03ABF"/>
    <w:rsid w:val="00F041D7"/>
    <w:rsid w:val="00F06879"/>
    <w:rsid w:val="00F07279"/>
    <w:rsid w:val="00F12FBE"/>
    <w:rsid w:val="00F14A2F"/>
    <w:rsid w:val="00F15A9E"/>
    <w:rsid w:val="00F30709"/>
    <w:rsid w:val="00F31E54"/>
    <w:rsid w:val="00F32047"/>
    <w:rsid w:val="00F331CC"/>
    <w:rsid w:val="00F3707B"/>
    <w:rsid w:val="00F40012"/>
    <w:rsid w:val="00F41359"/>
    <w:rsid w:val="00F41FE1"/>
    <w:rsid w:val="00F4669D"/>
    <w:rsid w:val="00F50F88"/>
    <w:rsid w:val="00F527A2"/>
    <w:rsid w:val="00F53323"/>
    <w:rsid w:val="00F55879"/>
    <w:rsid w:val="00F63E32"/>
    <w:rsid w:val="00F64397"/>
    <w:rsid w:val="00F76962"/>
    <w:rsid w:val="00F928C6"/>
    <w:rsid w:val="00F9644E"/>
    <w:rsid w:val="00FA7723"/>
    <w:rsid w:val="00FB448E"/>
    <w:rsid w:val="00FC18E9"/>
    <w:rsid w:val="00FC2496"/>
    <w:rsid w:val="00FC7008"/>
    <w:rsid w:val="00FD021E"/>
    <w:rsid w:val="00FD3F6A"/>
    <w:rsid w:val="00FD5377"/>
    <w:rsid w:val="00FD57DF"/>
    <w:rsid w:val="00FE18CD"/>
    <w:rsid w:val="00FE4A65"/>
    <w:rsid w:val="00FE4D94"/>
    <w:rsid w:val="00FE78A6"/>
    <w:rsid w:val="00FF009E"/>
    <w:rsid w:val="00FF0459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5EEB6"/>
  <w15:docId w15:val="{6FA96D6E-6707-4B46-8147-3B278053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locked="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locked="1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locked="1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locked="1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locked="1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locked="1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locked="1" w:uiPriority="31"/>
    <w:lsdException w:name="Intense Reference" w:locked="1" w:uiPriority="32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uiPriority="40"/>
    <w:lsdException w:name="Grid Table 1 Light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49AA"/>
    <w:pPr>
      <w:jc w:val="both"/>
    </w:pPr>
    <w:rPr>
      <w:rFonts w:ascii="Calibri Light" w:hAnsi="Calibri Light"/>
      <w:color w:val="4D4D4D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94316"/>
    <w:pPr>
      <w:keepNext/>
      <w:keepLines/>
      <w:numPr>
        <w:numId w:val="2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A7723"/>
    <w:pPr>
      <w:keepNext/>
      <w:keepLines/>
      <w:numPr>
        <w:ilvl w:val="1"/>
        <w:numId w:val="2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7723"/>
    <w:pPr>
      <w:keepNext/>
      <w:keepLines/>
      <w:numPr>
        <w:ilvl w:val="2"/>
        <w:numId w:val="25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A7723"/>
    <w:pPr>
      <w:keepNext/>
      <w:keepLines/>
      <w:numPr>
        <w:ilvl w:val="3"/>
        <w:numId w:val="25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A7723"/>
    <w:pPr>
      <w:keepNext/>
      <w:keepLines/>
      <w:numPr>
        <w:ilvl w:val="4"/>
        <w:numId w:val="25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rsid w:val="00FA7723"/>
    <w:pPr>
      <w:keepNext/>
      <w:keepLines/>
      <w:numPr>
        <w:ilvl w:val="5"/>
        <w:numId w:val="25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rsid w:val="00FA7723"/>
    <w:pPr>
      <w:keepNext/>
      <w:keepLines/>
      <w:numPr>
        <w:ilvl w:val="6"/>
        <w:numId w:val="2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rsid w:val="00FA7723"/>
    <w:pPr>
      <w:keepNext/>
      <w:keepLines/>
      <w:numPr>
        <w:ilvl w:val="7"/>
        <w:numId w:val="25"/>
      </w:numPr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rsid w:val="00FA7723"/>
    <w:pPr>
      <w:keepNext/>
      <w:keepLines/>
      <w:numPr>
        <w:ilvl w:val="8"/>
        <w:numId w:val="2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4316"/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  <w:lang w:val="cs-CZ"/>
    </w:rPr>
  </w:style>
  <w:style w:type="paragraph" w:styleId="Zpat">
    <w:name w:val="footer"/>
    <w:basedOn w:val="Normln"/>
    <w:link w:val="ZpatChar"/>
    <w:uiPriority w:val="99"/>
    <w:unhideWhenUsed/>
    <w:rsid w:val="001D03F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D03F5"/>
    <w:rPr>
      <w:rFonts w:ascii="Times New Roman" w:eastAsia="Times New Roman" w:hAnsi="Times New Roman" w:cs="Times New Roman"/>
      <w:sz w:val="24"/>
      <w:szCs w:val="20"/>
      <w:lang w:val="en-US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3F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3F5"/>
    <w:rPr>
      <w:rFonts w:ascii="Tahoma" w:eastAsia="Times New Roman" w:hAnsi="Tahoma" w:cs="Tahoma"/>
      <w:sz w:val="16"/>
      <w:szCs w:val="16"/>
      <w:lang w:val="en-US" w:eastAsia="cs-CZ"/>
    </w:rPr>
  </w:style>
  <w:style w:type="character" w:styleId="Zstupntext">
    <w:name w:val="Placeholder Text"/>
    <w:basedOn w:val="Standardnpsmoodstavce"/>
    <w:uiPriority w:val="99"/>
    <w:semiHidden/>
    <w:rsid w:val="003F25D8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FA7723"/>
    <w:rPr>
      <w:rFonts w:ascii="Calibri Light" w:eastAsiaTheme="majorEastAsia" w:hAnsi="Calibri Light" w:cstheme="majorBidi"/>
      <w:b/>
      <w:bCs/>
      <w:color w:val="4F81BD" w:themeColor="accent1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FA7723"/>
    <w:rPr>
      <w:rFonts w:ascii="Calibri Light" w:eastAsiaTheme="majorEastAsia" w:hAnsi="Calibri Light" w:cstheme="majorBidi"/>
      <w:b/>
      <w:bCs/>
      <w:color w:val="4F81BD" w:themeColor="accent1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FA7723"/>
    <w:rPr>
      <w:rFonts w:ascii="Calibri Light" w:eastAsiaTheme="majorEastAsia" w:hAnsi="Calibri Light" w:cstheme="majorBidi"/>
      <w:b/>
      <w:bCs/>
      <w:i/>
      <w:iCs/>
      <w:color w:val="4F81BD" w:themeColor="accent1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FA7723"/>
    <w:rPr>
      <w:rFonts w:ascii="Calibri Light" w:eastAsiaTheme="majorEastAsia" w:hAnsi="Calibri Light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rsid w:val="00FA7723"/>
    <w:rPr>
      <w:rFonts w:ascii="Calibri Light" w:eastAsiaTheme="majorEastAsia" w:hAnsi="Calibri Light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rsid w:val="00FA7723"/>
    <w:rPr>
      <w:rFonts w:ascii="Calibri Light" w:eastAsiaTheme="majorEastAsia" w:hAnsi="Calibri Light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rsid w:val="00FA7723"/>
    <w:rPr>
      <w:rFonts w:ascii="Calibri Light" w:eastAsiaTheme="majorEastAsia" w:hAnsi="Calibri Light" w:cstheme="majorBidi"/>
      <w:color w:val="4F81BD" w:themeColor="accent1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rsid w:val="00FA7723"/>
    <w:rPr>
      <w:rFonts w:ascii="Calibri Light" w:eastAsiaTheme="majorEastAsia" w:hAnsi="Calibri Light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B92930"/>
    <w:pPr>
      <w:spacing w:line="240" w:lineRule="auto"/>
    </w:pPr>
    <w:rPr>
      <w:b/>
      <w:bCs/>
      <w:sz w:val="16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FA7723"/>
    <w:pPr>
      <w:spacing w:before="240"/>
    </w:pPr>
    <w:rPr>
      <w:color w:val="20619F"/>
      <w:sz w:val="52"/>
    </w:rPr>
  </w:style>
  <w:style w:type="character" w:customStyle="1" w:styleId="NzevChar">
    <w:name w:val="Název Char"/>
    <w:basedOn w:val="Standardnpsmoodstavce"/>
    <w:link w:val="Nzev"/>
    <w:uiPriority w:val="10"/>
    <w:rsid w:val="00FA7723"/>
    <w:rPr>
      <w:rFonts w:ascii="Calibri Light" w:hAnsi="Calibri Light"/>
      <w:color w:val="20619F"/>
      <w:sz w:val="52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77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A772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FA7723"/>
    <w:rPr>
      <w:b/>
      <w:bCs/>
    </w:rPr>
  </w:style>
  <w:style w:type="character" w:styleId="Zdraznn">
    <w:name w:val="Emphasis"/>
    <w:basedOn w:val="Standardnpsmoodstavce"/>
    <w:uiPriority w:val="20"/>
    <w:qFormat/>
    <w:rsid w:val="00FA7723"/>
    <w:rPr>
      <w:i/>
      <w:iCs/>
    </w:rPr>
  </w:style>
  <w:style w:type="paragraph" w:styleId="Bezmezer">
    <w:name w:val="No Spacing"/>
    <w:uiPriority w:val="1"/>
    <w:qFormat/>
    <w:locked/>
    <w:rsid w:val="00FA772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FA7723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A7723"/>
    <w:rPr>
      <w:rFonts w:ascii="Calibri Light" w:hAnsi="Calibri Light"/>
      <w:i/>
      <w:iCs/>
      <w:color w:val="000000" w:themeColor="text1"/>
      <w:lang w:val="cs-CZ"/>
    </w:rPr>
  </w:style>
  <w:style w:type="character" w:styleId="Zdraznnjemn">
    <w:name w:val="Subtle Emphasis"/>
    <w:basedOn w:val="Standardnpsmoodstavce"/>
    <w:uiPriority w:val="19"/>
    <w:qFormat/>
    <w:rsid w:val="00FA7723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A7723"/>
    <w:rPr>
      <w:b/>
      <w:bCs/>
      <w:i/>
      <w:iCs/>
      <w:color w:val="4F81BD" w:themeColor="accent1"/>
    </w:rPr>
  </w:style>
  <w:style w:type="paragraph" w:styleId="Nadpisobsahu">
    <w:name w:val="TOC Heading"/>
    <w:basedOn w:val="Normln"/>
    <w:next w:val="Normln"/>
    <w:uiPriority w:val="39"/>
    <w:unhideWhenUsed/>
    <w:qFormat/>
    <w:rsid w:val="0047354F"/>
    <w:pPr>
      <w:spacing w:before="480" w:after="0"/>
    </w:pPr>
    <w:rPr>
      <w:b/>
      <w:color w:val="1F497D" w:themeColor="text2"/>
      <w:sz w:val="28"/>
    </w:rPr>
  </w:style>
  <w:style w:type="table" w:styleId="Svtltabulkasmkou1zvraznn1">
    <w:name w:val="Grid Table 1 Light Accent 1"/>
    <w:basedOn w:val="Normlntabulka"/>
    <w:uiPriority w:val="46"/>
    <w:locked/>
    <w:rsid w:val="001C442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">
    <w:name w:val="Grid Table 1 Light"/>
    <w:basedOn w:val="Normlntabulka"/>
    <w:uiPriority w:val="46"/>
    <w:rsid w:val="00B92930"/>
    <w:pPr>
      <w:spacing w:after="0" w:line="240" w:lineRule="auto"/>
    </w:pPr>
    <w:rPr>
      <w:rFonts w:ascii="Calibri Light" w:hAnsi="Calibri Light"/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katabulky">
    <w:name w:val="Table Grid"/>
    <w:basedOn w:val="Normlntabulka"/>
    <w:uiPriority w:val="59"/>
    <w:locked/>
    <w:rsid w:val="0079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79568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12218"/>
    <w:rPr>
      <w:color w:val="800080" w:themeColor="followedHyperlink"/>
      <w:u w:val="single"/>
    </w:rPr>
  </w:style>
  <w:style w:type="paragraph" w:customStyle="1" w:styleId="Hvlastnosti">
    <w:name w:val="H vlastnosti"/>
    <w:basedOn w:val="Normln"/>
    <w:next w:val="Normln"/>
    <w:link w:val="HvlastnostiChar"/>
    <w:qFormat/>
    <w:rsid w:val="005A3A4C"/>
    <w:pPr>
      <w:tabs>
        <w:tab w:val="left" w:pos="2410"/>
        <w:tab w:val="left" w:pos="4820"/>
        <w:tab w:val="right" w:pos="9781"/>
      </w:tabs>
      <w:spacing w:after="0" w:line="240" w:lineRule="auto"/>
    </w:pPr>
    <w:rPr>
      <w:b/>
      <w:noProof/>
      <w:sz w:val="24"/>
      <w:szCs w:val="24"/>
    </w:rPr>
  </w:style>
  <w:style w:type="paragraph" w:customStyle="1" w:styleId="Hnzev">
    <w:name w:val="H název"/>
    <w:basedOn w:val="Normln"/>
    <w:next w:val="Hvlastnosti"/>
    <w:link w:val="HnzevChar"/>
    <w:qFormat/>
    <w:rsid w:val="00FA7723"/>
    <w:pPr>
      <w:tabs>
        <w:tab w:val="right" w:pos="4395"/>
        <w:tab w:val="left" w:pos="4820"/>
      </w:tabs>
      <w:spacing w:before="60" w:after="40" w:line="240" w:lineRule="auto"/>
    </w:pPr>
    <w:rPr>
      <w:noProof/>
      <w:sz w:val="16"/>
      <w:szCs w:val="32"/>
    </w:rPr>
  </w:style>
  <w:style w:type="character" w:customStyle="1" w:styleId="HvlastnostiChar">
    <w:name w:val="H vlastnosti Char"/>
    <w:basedOn w:val="Standardnpsmoodstavce"/>
    <w:link w:val="Hvlastnosti"/>
    <w:rsid w:val="00EB3D38"/>
    <w:rPr>
      <w:rFonts w:ascii="Calibri Light" w:hAnsi="Calibri Light"/>
      <w:b/>
      <w:bCs w:val="0"/>
      <w:i w:val="0"/>
      <w:iCs w:val="0"/>
      <w:noProof/>
      <w:color w:val="4D4D4D"/>
      <w:sz w:val="24"/>
      <w:szCs w:val="24"/>
      <w:lang w:val="cs-CZ"/>
    </w:rPr>
  </w:style>
  <w:style w:type="character" w:customStyle="1" w:styleId="HnzevChar">
    <w:name w:val="H název Char"/>
    <w:basedOn w:val="Standardnpsmoodstavce"/>
    <w:link w:val="Hnzev"/>
    <w:rsid w:val="00EB3D38"/>
    <w:rPr>
      <w:rFonts w:ascii="Calibri Light" w:hAnsi="Calibri Light"/>
      <w:b w:val="0"/>
      <w:bCs w:val="0"/>
      <w:i w:val="0"/>
      <w:iCs w:val="0"/>
      <w:noProof/>
      <w:color w:val="4D4D4D"/>
      <w:sz w:val="16"/>
      <w:szCs w:val="32"/>
      <w:lang w:val="cs-CZ"/>
    </w:rPr>
  </w:style>
  <w:style w:type="table" w:styleId="Svtlmkatabulky">
    <w:name w:val="Grid Table Light"/>
    <w:basedOn w:val="Normlntabulka"/>
    <w:uiPriority w:val="40"/>
    <w:rsid w:val="00B92930"/>
    <w:pPr>
      <w:spacing w:after="0" w:line="240" w:lineRule="auto"/>
    </w:pPr>
    <w:rPr>
      <w:rFonts w:ascii="Calibri Light" w:hAnsi="Calibri Light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lnen">
    <w:name w:val="Normální (en)"/>
    <w:basedOn w:val="Normln"/>
    <w:link w:val="NormlnenChar"/>
    <w:qFormat/>
    <w:rsid w:val="00072252"/>
    <w:pPr>
      <w:spacing w:after="0" w:line="240" w:lineRule="auto"/>
      <w:jc w:val="left"/>
    </w:pPr>
    <w:rPr>
      <w:rFonts w:ascii="Atlanta" w:hAnsi="Atlanta"/>
      <w:color w:val="969696"/>
      <w:sz w:val="18"/>
      <w:lang w:val="en-US"/>
    </w:rPr>
  </w:style>
  <w:style w:type="paragraph" w:customStyle="1" w:styleId="Nadpis1en">
    <w:name w:val="Nadpis 1 en"/>
    <w:basedOn w:val="Normlnen"/>
    <w:next w:val="Normln"/>
    <w:link w:val="Nadpis1enChar"/>
    <w:qFormat/>
    <w:rsid w:val="00B92930"/>
    <w:pPr>
      <w:numPr>
        <w:numId w:val="21"/>
      </w:numPr>
      <w:spacing w:after="120"/>
    </w:pPr>
    <w:rPr>
      <w:color w:val="95B3D7" w:themeColor="accent1" w:themeTint="99"/>
      <w:sz w:val="24"/>
    </w:rPr>
  </w:style>
  <w:style w:type="paragraph" w:customStyle="1" w:styleId="Nadpis2en">
    <w:name w:val="Nadpis 2 en"/>
    <w:basedOn w:val="Normlnen"/>
    <w:next w:val="Normln"/>
    <w:link w:val="Nadpis2enChar"/>
    <w:qFormat/>
    <w:rsid w:val="00B92930"/>
    <w:pPr>
      <w:numPr>
        <w:ilvl w:val="1"/>
        <w:numId w:val="21"/>
      </w:numPr>
      <w:spacing w:after="120"/>
    </w:pPr>
    <w:rPr>
      <w:color w:val="95B3D7" w:themeColor="accent1" w:themeTint="99"/>
      <w:sz w:val="22"/>
    </w:rPr>
  </w:style>
  <w:style w:type="character" w:customStyle="1" w:styleId="Nadpis1enChar">
    <w:name w:val="Nadpis 1 en Char"/>
    <w:basedOn w:val="Standardnpsmoodstavce"/>
    <w:link w:val="Nadpis1en"/>
    <w:rsid w:val="00B92930"/>
    <w:rPr>
      <w:rFonts w:ascii="Atlanta" w:hAnsi="Atlanta"/>
      <w:color w:val="95B3D7" w:themeColor="accent1" w:themeTint="99"/>
      <w:sz w:val="24"/>
    </w:rPr>
  </w:style>
  <w:style w:type="paragraph" w:customStyle="1" w:styleId="Nadpis3en">
    <w:name w:val="Nadpis 3 en"/>
    <w:basedOn w:val="Normlnen"/>
    <w:next w:val="Normln"/>
    <w:link w:val="Nadpis3enChar"/>
    <w:qFormat/>
    <w:rsid w:val="00B92930"/>
    <w:pPr>
      <w:numPr>
        <w:ilvl w:val="2"/>
        <w:numId w:val="21"/>
      </w:numPr>
      <w:spacing w:after="120"/>
    </w:pPr>
    <w:rPr>
      <w:color w:val="B8CCE4" w:themeColor="accent1" w:themeTint="66"/>
      <w:sz w:val="20"/>
    </w:rPr>
  </w:style>
  <w:style w:type="character" w:customStyle="1" w:styleId="Nadpis2enChar">
    <w:name w:val="Nadpis 2 en Char"/>
    <w:basedOn w:val="Nadpis2Char"/>
    <w:link w:val="Nadpis2en"/>
    <w:rsid w:val="00B92930"/>
    <w:rPr>
      <w:rFonts w:ascii="Atlanta" w:eastAsiaTheme="majorEastAsia" w:hAnsi="Atlanta" w:cstheme="majorBidi"/>
      <w:b w:val="0"/>
      <w:bCs w:val="0"/>
      <w:color w:val="95B3D7" w:themeColor="accent1" w:themeTint="99"/>
      <w:sz w:val="26"/>
      <w:szCs w:val="26"/>
      <w:lang w:val="cs-CZ"/>
    </w:rPr>
  </w:style>
  <w:style w:type="paragraph" w:customStyle="1" w:styleId="Nadpis4en">
    <w:name w:val="Nadpis 4 en"/>
    <w:basedOn w:val="Normlnen"/>
    <w:next w:val="Normln"/>
    <w:link w:val="Nadpis4enChar"/>
    <w:qFormat/>
    <w:rsid w:val="00B92930"/>
    <w:pPr>
      <w:numPr>
        <w:ilvl w:val="3"/>
        <w:numId w:val="21"/>
      </w:numPr>
      <w:spacing w:after="120"/>
    </w:pPr>
    <w:rPr>
      <w:i/>
      <w:color w:val="B8CCE4" w:themeColor="accent1" w:themeTint="66"/>
    </w:rPr>
  </w:style>
  <w:style w:type="character" w:customStyle="1" w:styleId="Nadpis3enChar">
    <w:name w:val="Nadpis 3 en Char"/>
    <w:basedOn w:val="Standardnpsmoodstavce"/>
    <w:link w:val="Nadpis3en"/>
    <w:rsid w:val="00B92930"/>
    <w:rPr>
      <w:rFonts w:ascii="Atlanta" w:hAnsi="Atlanta"/>
      <w:color w:val="B8CCE4" w:themeColor="accent1" w:themeTint="66"/>
      <w:sz w:val="20"/>
    </w:rPr>
  </w:style>
  <w:style w:type="paragraph" w:customStyle="1" w:styleId="Nadpis5en">
    <w:name w:val="Nadpis 5 en"/>
    <w:basedOn w:val="Normlnen"/>
    <w:next w:val="Normln"/>
    <w:link w:val="Nadpis5enChar"/>
    <w:qFormat/>
    <w:rsid w:val="00B92930"/>
    <w:pPr>
      <w:numPr>
        <w:ilvl w:val="4"/>
        <w:numId w:val="21"/>
      </w:numPr>
      <w:spacing w:after="120"/>
    </w:pPr>
    <w:rPr>
      <w:color w:val="B8CCE4" w:themeColor="accent1" w:themeTint="66"/>
    </w:rPr>
  </w:style>
  <w:style w:type="character" w:customStyle="1" w:styleId="NormlnenChar">
    <w:name w:val="Normální (en) Char"/>
    <w:basedOn w:val="Standardnpsmoodstavce"/>
    <w:link w:val="Normlnen"/>
    <w:rsid w:val="007914FD"/>
    <w:rPr>
      <w:rFonts w:ascii="Atlanta" w:hAnsi="Atlanta"/>
      <w:color w:val="969696"/>
      <w:sz w:val="18"/>
    </w:rPr>
  </w:style>
  <w:style w:type="character" w:customStyle="1" w:styleId="Nadpis4enChar">
    <w:name w:val="Nadpis 4 en Char"/>
    <w:basedOn w:val="NormlnenChar"/>
    <w:link w:val="Nadpis4en"/>
    <w:rsid w:val="00B92930"/>
    <w:rPr>
      <w:rFonts w:ascii="Atlanta" w:hAnsi="Atlanta"/>
      <w:i/>
      <w:color w:val="B8CCE4" w:themeColor="accent1" w:themeTint="66"/>
      <w:sz w:val="18"/>
    </w:rPr>
  </w:style>
  <w:style w:type="table" w:styleId="Prosttabulka1">
    <w:name w:val="Plain Table 1"/>
    <w:basedOn w:val="Normlntabulka"/>
    <w:uiPriority w:val="41"/>
    <w:locked/>
    <w:rsid w:val="00566E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5enChar">
    <w:name w:val="Nadpis 5 en Char"/>
    <w:basedOn w:val="NormlnenChar"/>
    <w:link w:val="Nadpis5en"/>
    <w:rsid w:val="00B92930"/>
    <w:rPr>
      <w:rFonts w:ascii="Atlanta" w:hAnsi="Atlanta"/>
      <w:color w:val="B8CCE4" w:themeColor="accent1" w:themeTint="66"/>
      <w:sz w:val="18"/>
    </w:rPr>
  </w:style>
  <w:style w:type="table" w:styleId="Svtltabulkaseznamu1">
    <w:name w:val="List Table 1 Light"/>
    <w:basedOn w:val="Normlntabulka"/>
    <w:uiPriority w:val="46"/>
    <w:locked/>
    <w:rsid w:val="0056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7zvraznn5">
    <w:name w:val="Grid Table 7 Colorful Accent 5"/>
    <w:basedOn w:val="Normlntabulka"/>
    <w:uiPriority w:val="52"/>
    <w:locked/>
    <w:rsid w:val="00D8631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Barevntabulkaseznamu6">
    <w:name w:val="List Table 6 Colorful"/>
    <w:basedOn w:val="Normlntabulka"/>
    <w:uiPriority w:val="51"/>
    <w:locked/>
    <w:rsid w:val="00D8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">
    <w:name w:val="List Table 4"/>
    <w:basedOn w:val="Normlntabulka"/>
    <w:uiPriority w:val="49"/>
    <w:locked/>
    <w:rsid w:val="00D863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nhideWhenUsed/>
    <w:locked/>
    <w:rsid w:val="00A16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A168C4"/>
    <w:rPr>
      <w:rFonts w:ascii="Calibri Light" w:hAnsi="Calibri Light"/>
      <w:color w:val="4D4D4D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A168C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168C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168C4"/>
    <w:rPr>
      <w:rFonts w:ascii="Calibri Light" w:hAnsi="Calibri Light"/>
      <w:color w:val="4D4D4D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168C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168C4"/>
    <w:rPr>
      <w:rFonts w:ascii="Calibri Light" w:hAnsi="Calibri Light"/>
      <w:b/>
      <w:bCs/>
      <w:color w:val="4D4D4D"/>
      <w:sz w:val="20"/>
      <w:szCs w:val="20"/>
      <w:lang w:val="cs-CZ"/>
    </w:rPr>
  </w:style>
  <w:style w:type="numbering" w:customStyle="1" w:styleId="slovnen">
    <w:name w:val="Číslování en"/>
    <w:uiPriority w:val="99"/>
    <w:rsid w:val="00A168C4"/>
    <w:pPr>
      <w:numPr>
        <w:numId w:val="23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F14A2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14A2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14A2F"/>
    <w:pPr>
      <w:spacing w:after="100"/>
      <w:ind w:left="440"/>
    </w:pPr>
  </w:style>
  <w:style w:type="paragraph" w:customStyle="1" w:styleId="Hupozornn">
    <w:name w:val="H upozornění"/>
    <w:basedOn w:val="Normln"/>
    <w:link w:val="HupozornnChar"/>
    <w:qFormat/>
    <w:rsid w:val="00545B8D"/>
    <w:pPr>
      <w:spacing w:after="0" w:line="240" w:lineRule="auto"/>
      <w:ind w:right="-107"/>
      <w:jc w:val="left"/>
    </w:pPr>
    <w:rPr>
      <w:color w:val="777777"/>
      <w:sz w:val="14"/>
    </w:rPr>
  </w:style>
  <w:style w:type="paragraph" w:customStyle="1" w:styleId="Hupozornnen">
    <w:name w:val="H upozornění en"/>
    <w:basedOn w:val="Normlnen"/>
    <w:link w:val="HupozornnenChar"/>
    <w:qFormat/>
    <w:rsid w:val="0021490F"/>
    <w:rPr>
      <w:color w:val="777777"/>
      <w:sz w:val="12"/>
    </w:rPr>
  </w:style>
  <w:style w:type="character" w:customStyle="1" w:styleId="HupozornnChar">
    <w:name w:val="H upozornění Char"/>
    <w:basedOn w:val="Standardnpsmoodstavce"/>
    <w:link w:val="Hupozornn"/>
    <w:rsid w:val="00545B8D"/>
    <w:rPr>
      <w:rFonts w:ascii="Calibri Light" w:hAnsi="Calibri Light"/>
      <w:color w:val="777777"/>
      <w:sz w:val="14"/>
      <w:lang w:val="cs-CZ"/>
    </w:rPr>
  </w:style>
  <w:style w:type="character" w:customStyle="1" w:styleId="HupozornnenChar">
    <w:name w:val="H upozornění en Char"/>
    <w:basedOn w:val="Standardnpsmoodstavce"/>
    <w:link w:val="Hupozornnen"/>
    <w:rsid w:val="0021490F"/>
    <w:rPr>
      <w:rFonts w:ascii="Atlanta" w:hAnsi="Atlanta"/>
      <w:color w:val="777777"/>
      <w:sz w:val="12"/>
    </w:rPr>
  </w:style>
  <w:style w:type="table" w:styleId="Tmavtabulkaseznamu5">
    <w:name w:val="List Table 5 Dark"/>
    <w:basedOn w:val="Normlntabulka"/>
    <w:uiPriority w:val="50"/>
    <w:locked/>
    <w:rsid w:val="00294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jlqj4b">
    <w:name w:val="jlqj4b"/>
    <w:basedOn w:val="Standardnpsmoodstavce"/>
    <w:rsid w:val="0060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192.168.1.5LASAKVAULT1055069\SD02Ben%20Technick&#225;%20dokumentace%20&#8211;%20obecn&#253;%20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C48C60A9E42E68C88956C8B0693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BDABB13-74C2-4BFB-8550-5DBBA99A0B6E}"/>
      </w:docPartPr>
      <w:docPartBody>
        <w:p w:rsidR="003F48E7" w:rsidRDefault="00CD4452">
          <w:r w:rsidRPr="00774EDE">
            <w:rPr>
              <w:rStyle w:val="Zstupntext"/>
            </w:rPr>
            <w:t>[Stav]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tlanta">
    <w:panose1 w:val="020B0502020202020204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04"/>
    <w:rsid w:val="000018E1"/>
    <w:rsid w:val="000454DC"/>
    <w:rsid w:val="000D7147"/>
    <w:rsid w:val="00175577"/>
    <w:rsid w:val="001E2195"/>
    <w:rsid w:val="002021D1"/>
    <w:rsid w:val="00293104"/>
    <w:rsid w:val="002E34D9"/>
    <w:rsid w:val="002F2426"/>
    <w:rsid w:val="002F57D2"/>
    <w:rsid w:val="00364F57"/>
    <w:rsid w:val="00393E29"/>
    <w:rsid w:val="003F48E7"/>
    <w:rsid w:val="004B660D"/>
    <w:rsid w:val="00561E05"/>
    <w:rsid w:val="00595387"/>
    <w:rsid w:val="00637209"/>
    <w:rsid w:val="00785D61"/>
    <w:rsid w:val="007B187C"/>
    <w:rsid w:val="007D10A0"/>
    <w:rsid w:val="00837725"/>
    <w:rsid w:val="008757AB"/>
    <w:rsid w:val="008A6818"/>
    <w:rsid w:val="00900759"/>
    <w:rsid w:val="009E26CA"/>
    <w:rsid w:val="009E2B32"/>
    <w:rsid w:val="00A10C2A"/>
    <w:rsid w:val="00B228AA"/>
    <w:rsid w:val="00BC5556"/>
    <w:rsid w:val="00C10D23"/>
    <w:rsid w:val="00C2233A"/>
    <w:rsid w:val="00CD4452"/>
    <w:rsid w:val="00D7123C"/>
    <w:rsid w:val="00D83F88"/>
    <w:rsid w:val="00DE4AA8"/>
    <w:rsid w:val="00ED52A0"/>
    <w:rsid w:val="00FA4F6E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D44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2013-01-03T00:00:00</PublishDate>
  <Abstract>Resume</Abstract>
  <CompanyAddress>Adresa společnopsti</CompanyAddress>
  <CompanyPhone/>
  <CompanyFax>Fax společnosti</CompanyFax>
  <CompanyEmail>Email společnosti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5766A-2F9E-4FE9-99F1-829F530F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SD02Ben Technická dokumentace – obecný dokument.dotx</Template>
  <TotalTime>11</TotalTime>
  <Pages>1</Pages>
  <Words>194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Technická dokumentace – obecný dokument (šablona)</vt:lpstr>
    </vt:vector>
  </TitlesOfParts>
  <Manager>Ing. Marie Strnadová, Ph.D. (Head of Registration and Regulation Department)</Manager>
  <Company>Nový dokument / New document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dokumentace – obecný dokument (šablona)</dc:title>
  <dc:subject/>
  <dc:creator>Ing. Jan Kamprle (Design and development – Design);Ing. Petr Plát (Design and development – Material);Ing. Petr Lukeš (Head of DENTAL Production)</dc:creator>
  <cp:keywords/>
  <dc:description/>
  <cp:lastModifiedBy>Jan Kamprle</cp:lastModifiedBy>
  <cp:revision>6</cp:revision>
  <cp:lastPrinted>2021-07-22T13:12:00Z</cp:lastPrinted>
  <dcterms:created xsi:type="dcterms:W3CDTF">2021-07-27T15:27:00Z</dcterms:created>
  <dcterms:modified xsi:type="dcterms:W3CDTF">2021-07-27T16:05:00Z</dcterms:modified>
  <cp:category>DTS</cp:category>
  <cp:contentStatus>Rozpracováno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vize (systémová)">
    <vt:lpwstr>1</vt:lpwstr>
  </property>
  <property fmtid="{D5CDD505-2E9C-101B-9397-08002B2CF9AE}" pid="3" name="!Název en">
    <vt:lpwstr>Technical Documentation –  General Document (template)</vt:lpwstr>
  </property>
  <property fmtid="{D5CDD505-2E9C-101B-9397-08002B2CF9AE}" pid="4" name="!Důvěrnost en">
    <vt:lpwstr>Confidential</vt:lpwstr>
  </property>
  <property fmtid="{D5CDD505-2E9C-101B-9397-08002B2CF9AE}" pid="5" name="!Důvěrnost (text)">
    <vt:lpwstr>Důvěrné</vt:lpwstr>
  </property>
  <property fmtid="{D5CDD505-2E9C-101B-9397-08002B2CF9AE}" pid="6" name="!ID dokumentu">
    <vt:lpwstr>UPZP000001</vt:lpwstr>
  </property>
  <property fmtid="{D5CDD505-2E9C-101B-9397-08002B2CF9AE}" pid="7" name="!Stav en">
    <vt:lpwstr>Work in Progress</vt:lpwstr>
  </property>
  <property fmtid="{D5CDD505-2E9C-101B-9397-08002B2CF9AE}" pid="8" name="!Název cs">
    <vt:lpwstr>Technická dokumentace (šablona)</vt:lpwstr>
  </property>
  <property fmtid="{D5CDD505-2E9C-101B-9397-08002B2CF9AE}" pid="9" name="!Autor 1">
    <vt:lpwstr>Bariekzahy Ramez, Ing. (Návrh a vývoj – konstruktér)</vt:lpwstr>
  </property>
  <property fmtid="{D5CDD505-2E9C-101B-9397-08002B2CF9AE}" pid="10" name="!Autor 2">
    <vt:lpwstr>Jméno autora 2</vt:lpwstr>
  </property>
  <property fmtid="{D5CDD505-2E9C-101B-9397-08002B2CF9AE}" pid="11" name="!Autor 3">
    <vt:lpwstr>Jméno autora 3</vt:lpwstr>
  </property>
  <property fmtid="{D5CDD505-2E9C-101B-9397-08002B2CF9AE}" pid="12" name="!Autor 4">
    <vt:lpwstr>Jméno autora 4</vt:lpwstr>
  </property>
  <property fmtid="{D5CDD505-2E9C-101B-9397-08002B2CF9AE}" pid="13" name="!Autor 5">
    <vt:lpwstr>Jméno autora 5</vt:lpwstr>
  </property>
  <property fmtid="{D5CDD505-2E9C-101B-9397-08002B2CF9AE}" pid="14" name="!Odborný konzultant 1">
    <vt:lpwstr>Odborný konzultant 1</vt:lpwstr>
  </property>
  <property fmtid="{D5CDD505-2E9C-101B-9397-08002B2CF9AE}" pid="15" name="!Odborný konzultant 2">
    <vt:lpwstr>Odborný konzultant 2</vt:lpwstr>
  </property>
  <property fmtid="{D5CDD505-2E9C-101B-9397-08002B2CF9AE}" pid="16" name="!Odborný konzultant 3">
    <vt:lpwstr>Odborný konzultant 3</vt:lpwstr>
  </property>
  <property fmtid="{D5CDD505-2E9C-101B-9397-08002B2CF9AE}" pid="17" name="!Autor 6">
    <vt:lpwstr>Jméno autora 6</vt:lpwstr>
  </property>
  <property fmtid="{D5CDD505-2E9C-101B-9397-08002B2CF9AE}" pid="18" name="!Autor 7">
    <vt:lpwstr>Jméno autora 7</vt:lpwstr>
  </property>
  <property fmtid="{D5CDD505-2E9C-101B-9397-08002B2CF9AE}" pid="19" name="!Autor 8">
    <vt:lpwstr>Jméno autora 8</vt:lpwstr>
  </property>
  <property fmtid="{D5CDD505-2E9C-101B-9397-08002B2CF9AE}" pid="20" name="!Posuzovatel 1">
    <vt:lpwstr>Strnadová Marie, Ing., Ph.D. (Ředitel sekce Regulace a Registrace, Osoba odpovědná za dodržování právních předpisů (PRRC))</vt:lpwstr>
  </property>
  <property fmtid="{D5CDD505-2E9C-101B-9397-08002B2CF9AE}" pid="21" name="!Posuzovatel 2">
    <vt:lpwstr>Posuzovatel 2</vt:lpwstr>
  </property>
  <property fmtid="{D5CDD505-2E9C-101B-9397-08002B2CF9AE}" pid="22" name="!Posuzovatel 3">
    <vt:lpwstr>Posuzovatel 3</vt:lpwstr>
  </property>
  <property fmtid="{D5CDD505-2E9C-101B-9397-08002B2CF9AE}" pid="23" name="!Schvalovatel 1">
    <vt:lpwstr>Strnadová Marie, Ing., Ph.D. (Ředitel sekce Regulace a Registrace, Osoba odpovědná za dodržování právních předpisů (PRRC))</vt:lpwstr>
  </property>
  <property fmtid="{D5CDD505-2E9C-101B-9397-08002B2CF9AE}" pid="24" name="!Popis revize">
    <vt:lpwstr>Nový dokument / New document</vt:lpwstr>
  </property>
  <property fmtid="{D5CDD505-2E9C-101B-9397-08002B2CF9AE}" pid="25" name="!Popis revize en">
    <vt:lpwstr>Change Description</vt:lpwstr>
  </property>
  <property fmtid="{D5CDD505-2E9C-101B-9397-08002B2CF9AE}" pid="26" name="!Autor 1 en">
    <vt:lpwstr>Bariekzahy Ramez (D&amp;D – Designer)</vt:lpwstr>
  </property>
  <property fmtid="{D5CDD505-2E9C-101B-9397-08002B2CF9AE}" pid="27" name="!Autor 2 en">
    <vt:lpwstr>Name of author 2 en</vt:lpwstr>
  </property>
  <property fmtid="{D5CDD505-2E9C-101B-9397-08002B2CF9AE}" pid="28" name="!Autor 3 en">
    <vt:lpwstr>Name of author 3 en</vt:lpwstr>
  </property>
  <property fmtid="{D5CDD505-2E9C-101B-9397-08002B2CF9AE}" pid="29" name="!Autor 4 en">
    <vt:lpwstr>Name of author 4 en</vt:lpwstr>
  </property>
  <property fmtid="{D5CDD505-2E9C-101B-9397-08002B2CF9AE}" pid="30" name="!Autor 5 en">
    <vt:lpwstr>Name of author 5 en</vt:lpwstr>
  </property>
  <property fmtid="{D5CDD505-2E9C-101B-9397-08002B2CF9AE}" pid="31" name="!Autor 6 en">
    <vt:lpwstr>Name of author 6 en</vt:lpwstr>
  </property>
  <property fmtid="{D5CDD505-2E9C-101B-9397-08002B2CF9AE}" pid="32" name="!Autor 7 en">
    <vt:lpwstr>Name of author 7 en</vt:lpwstr>
  </property>
  <property fmtid="{D5CDD505-2E9C-101B-9397-08002B2CF9AE}" pid="33" name="!Autor 8 en">
    <vt:lpwstr>Name of author 8 en</vt:lpwstr>
  </property>
  <property fmtid="{D5CDD505-2E9C-101B-9397-08002B2CF9AE}" pid="34" name="!Schvalovatel 1 en">
    <vt:lpwstr>Strnadová Marie, PhD (Regulatory Affairs Manager, Person Responsible for Regulatory Compliance (PRRC))</vt:lpwstr>
  </property>
  <property fmtid="{D5CDD505-2E9C-101B-9397-08002B2CF9AE}" pid="35" name="!Odborný konzultant 1 en">
    <vt:lpwstr>Expert Consultant 1</vt:lpwstr>
  </property>
  <property fmtid="{D5CDD505-2E9C-101B-9397-08002B2CF9AE}" pid="36" name="!Odborný konzultant 2 en">
    <vt:lpwstr>Expert Consultant 2</vt:lpwstr>
  </property>
  <property fmtid="{D5CDD505-2E9C-101B-9397-08002B2CF9AE}" pid="37" name="!Odborný konzultant 3 en">
    <vt:lpwstr>Expert Consultant 3</vt:lpwstr>
  </property>
  <property fmtid="{D5CDD505-2E9C-101B-9397-08002B2CF9AE}" pid="38" name="!Posuzovatel 1 en">
    <vt:lpwstr>Strnadová Marie, PhD (Regulatory Affairs Manager, Person Responsible for Regulatory Compliance (PRRC))</vt:lpwstr>
  </property>
  <property fmtid="{D5CDD505-2E9C-101B-9397-08002B2CF9AE}" pid="39" name="!Posuzovatel 2 en">
    <vt:lpwstr>Reviewer 2</vt:lpwstr>
  </property>
  <property fmtid="{D5CDD505-2E9C-101B-9397-08002B2CF9AE}" pid="40" name="!Posuzovatel 3 en">
    <vt:lpwstr>Reviewer 3</vt:lpwstr>
  </property>
  <property fmtid="{D5CDD505-2E9C-101B-9397-08002B2CF9AE}" pid="41" name="!Jméno kategorie">
    <vt:lpwstr>02 TD Určený účel ZP</vt:lpwstr>
  </property>
  <property fmtid="{D5CDD505-2E9C-101B-9397-08002B2CF9AE}" pid="42" name="!Důvěrnost">
    <vt:lpwstr>D</vt:lpwstr>
  </property>
  <property fmtid="{D5CDD505-2E9C-101B-9397-08002B2CF9AE}" pid="43" name="68 EN Stav dokumentu">
    <vt:lpwstr>Work in Progress</vt:lpwstr>
  </property>
  <property fmtid="{D5CDD505-2E9C-101B-9397-08002B2CF9AE}" pid="44" name="!Jméno kategorie en">
    <vt:lpwstr>02 TD Intended purpose MD</vt:lpwstr>
  </property>
  <property fmtid="{D5CDD505-2E9C-101B-9397-08002B2CF9AE}" pid="45" name="Určený účel cs">
    <vt:lpwstr>Implantáty</vt:lpwstr>
  </property>
  <property fmtid="{D5CDD505-2E9C-101B-9397-08002B2CF9AE}" pid="46" name="Určený účel en">
    <vt:lpwstr>Intended for use as an endosseous dental implant in the maxilla or mandible for anchoring or supporting dental prostheses to restore chewing function.</vt:lpwstr>
  </property>
</Properties>
</file>